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620"/>
        <w:gridCol w:w="1710"/>
        <w:gridCol w:w="450"/>
        <w:gridCol w:w="3600"/>
        <w:gridCol w:w="2880"/>
      </w:tblGrid>
      <w:tr w:rsidR="004B4147" w:rsidRPr="004B4147" w14:paraId="58E4C2D7" w14:textId="77777777" w:rsidTr="00A21AF8">
        <w:tc>
          <w:tcPr>
            <w:tcW w:w="2160" w:type="dxa"/>
            <w:gridSpan w:val="2"/>
          </w:tcPr>
          <w:bookmarkStart w:id="0" w:name="_Hlk15645585"/>
          <w:p w14:paraId="748274BA" w14:textId="77777777" w:rsidR="004B4147" w:rsidRPr="004B4147" w:rsidRDefault="004B4147" w:rsidP="004B4147">
            <w:pPr>
              <w:pStyle w:val="Logo"/>
            </w:pPr>
            <w:r w:rsidRPr="004B4147">
              <w:rPr>
                <w:noProof/>
              </w:rPr>
              <mc:AlternateContent>
                <mc:Choice Requires="wpg">
                  <w:drawing>
                    <wp:inline distT="0" distB="0" distL="0" distR="0" wp14:anchorId="09759AE7" wp14:editId="7FC435FA">
                      <wp:extent cx="1200150" cy="772886"/>
                      <wp:effectExtent l="0" t="0" r="0" b="8255"/>
                      <wp:docPr id="130" name="Group 130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0150" cy="772886"/>
                                <a:chOff x="-47625" y="-19060"/>
                                <a:chExt cx="1200150" cy="764017"/>
                              </a:xfrm>
                            </wpg:grpSpPr>
                            <wps:wsp>
                              <wps:cNvPr id="5" name="TextBox 5">
                                <a:extLst>
                                  <a:ext uri="{FF2B5EF4-FFF2-40B4-BE49-F238E27FC236}">
                                    <a16:creationId xmlns:a16="http://schemas.microsoft.com/office/drawing/2014/main" id="{74653133-56CF-4FCA-A62A-18026AB24B64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-47625" y="-19060"/>
                                  <a:ext cx="590550" cy="72616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36EE261E" w14:textId="77777777" w:rsidR="004B4147" w:rsidRDefault="00697835" w:rsidP="00890F1A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6" name="TextBox 6">
                                <a:extLst>
                                  <a:ext uri="{FF2B5EF4-FFF2-40B4-BE49-F238E27FC236}">
                                    <a16:creationId xmlns:a16="http://schemas.microsoft.com/office/drawing/2014/main" id="{0C7C2B32-1751-4453-8883-FB1ECD5C3D11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618769" y="-9415"/>
                                  <a:ext cx="533756" cy="733783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4E3738D3" w14:textId="77777777" w:rsidR="004B4147" w:rsidRDefault="00697835" w:rsidP="00890F1A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P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7" name="Straight Connector 7">
                                <a:extLst>
                                  <a:ext uri="{FF2B5EF4-FFF2-40B4-BE49-F238E27FC236}">
                                    <a16:creationId xmlns:a16="http://schemas.microsoft.com/office/drawing/2014/main" id="{D85ADDF0-DBA3-4D60-9C79-3462B882FEEB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 rot="900000">
                                  <a:off x="561494" y="89181"/>
                                  <a:ext cx="1" cy="655776"/>
                                </a:xfrm>
                                <a:prstGeom prst="line">
                                  <a:avLst/>
                                </a:prstGeom>
                                <a:ln w="25400" cap="rnd">
                                  <a:solidFill>
                                    <a:schemeClr val="accent4">
                                      <a:lumMod val="9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9759AE7" id="Group 130" o:spid="_x0000_s1026" style="width:94.5pt;height:60.85pt;mso-position-horizontal-relative:char;mso-position-vertical-relative:line" coordorigin="-476,-190" coordsize="12001,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Box 5" o:spid="_x0000_s1027" type="#_x0000_t202" style="position:absolute;left:-476;top:-190;width:5905;height:7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      <v:textbox inset="0,0,0,0">
                          <w:txbxContent>
                            <w:p w14:paraId="36EE261E" w14:textId="77777777" w:rsidR="004B4147" w:rsidRDefault="00697835" w:rsidP="00890F1A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  <v:shape id="TextBox 6" o:spid="_x0000_s1028" type="#_x0000_t202" style="position:absolute;left:6187;top:-94;width:5338;height:7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      <v:textbox inset="0,0,0,0">
                          <w:txbxContent>
                            <w:p w14:paraId="4E3738D3" w14:textId="77777777" w:rsidR="004B4147" w:rsidRDefault="00697835" w:rsidP="00890F1A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P</w:t>
                              </w:r>
                            </w:p>
                          </w:txbxContent>
                        </v:textbox>
                      </v:shape>
                      <v:line id="Straight Connector 7" o:spid="_x0000_s1029" style="position:absolute;rotation:15;visibility:visible;mso-wrap-style:square" from="5614,891" to="5614,7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" strokecolor="#abe1c1 [2887]" strokeweight="2pt">
                        <v:stroke joinstyle="miter" endcap="round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0" w:type="dxa"/>
            <w:gridSpan w:val="4"/>
            <w:tcBorders>
              <w:bottom w:val="single" w:sz="4" w:space="0" w:color="FFFFFF" w:themeColor="background1"/>
            </w:tcBorders>
          </w:tcPr>
          <w:p w14:paraId="4BC4F3AA" w14:textId="77777777" w:rsidR="004B4147" w:rsidRDefault="00697835" w:rsidP="004B4147">
            <w:pPr>
              <w:pStyle w:val="Title"/>
            </w:pPr>
            <w:r>
              <w:t>Alex</w:t>
            </w:r>
          </w:p>
          <w:p w14:paraId="5DC49068" w14:textId="77777777" w:rsidR="004B4147" w:rsidRPr="004B4147" w:rsidRDefault="00697835" w:rsidP="00A21AF8">
            <w:pPr>
              <w:pStyle w:val="Subtitle"/>
            </w:pPr>
            <w:r>
              <w:t>Pigida</w:t>
            </w:r>
          </w:p>
        </w:tc>
      </w:tr>
      <w:tr w:rsidR="00A21AF8" w:rsidRPr="004B4147" w14:paraId="3A37AA6D" w14:textId="77777777" w:rsidTr="007772B1">
        <w:tc>
          <w:tcPr>
            <w:tcW w:w="2160" w:type="dxa"/>
            <w:gridSpan w:val="2"/>
          </w:tcPr>
          <w:p w14:paraId="5B13A2DF" w14:textId="77777777" w:rsidR="00A21AF8" w:rsidRPr="004B4147" w:rsidRDefault="00A21AF8" w:rsidP="000161E1"/>
        </w:tc>
        <w:tc>
          <w:tcPr>
            <w:tcW w:w="8640" w:type="dxa"/>
            <w:gridSpan w:val="4"/>
            <w:tcBorders>
              <w:top w:val="single" w:sz="4" w:space="0" w:color="FFFFFF" w:themeColor="background1"/>
            </w:tcBorders>
          </w:tcPr>
          <w:p w14:paraId="1B5C2D04" w14:textId="77777777" w:rsidR="00A21AF8" w:rsidRPr="004B4147" w:rsidRDefault="00697835" w:rsidP="00A21AF8">
            <w:pPr>
              <w:pStyle w:val="Jobtitle"/>
            </w:pPr>
            <w:r>
              <w:t>SOFTWARE ENGINEER</w:t>
            </w:r>
          </w:p>
        </w:tc>
      </w:tr>
      <w:bookmarkEnd w:id="0"/>
      <w:tr w:rsidR="007772B1" w:rsidRPr="004B4147" w14:paraId="23F2356B" w14:textId="77777777" w:rsidTr="00C777FF">
        <w:trPr>
          <w:trHeight w:val="720"/>
        </w:trPr>
        <w:tc>
          <w:tcPr>
            <w:tcW w:w="2160" w:type="dxa"/>
            <w:gridSpan w:val="2"/>
          </w:tcPr>
          <w:p w14:paraId="0491E561" w14:textId="77777777" w:rsidR="007772B1" w:rsidRPr="004B4147" w:rsidRDefault="007772B1" w:rsidP="00A21AF8"/>
        </w:tc>
        <w:tc>
          <w:tcPr>
            <w:tcW w:w="8640" w:type="dxa"/>
            <w:gridSpan w:val="4"/>
          </w:tcPr>
          <w:p w14:paraId="6C195C2E" w14:textId="77777777" w:rsidR="007772B1" w:rsidRDefault="007772B1" w:rsidP="00A21AF8">
            <w:pPr>
              <w:pStyle w:val="Jobtitle"/>
            </w:pPr>
            <w:bookmarkStart w:id="1" w:name="_GoBack"/>
            <w:bookmarkEnd w:id="1"/>
          </w:p>
        </w:tc>
      </w:tr>
      <w:tr w:rsidR="00697835" w:rsidRPr="00997E86" w14:paraId="368ECAF9" w14:textId="77777777" w:rsidTr="00452292">
        <w:tc>
          <w:tcPr>
            <w:tcW w:w="540" w:type="dxa"/>
            <w:vAlign w:val="center"/>
          </w:tcPr>
          <w:p w14:paraId="1DF80225" w14:textId="77777777" w:rsidR="00697835" w:rsidRPr="00997E86" w:rsidRDefault="00697835" w:rsidP="00697835">
            <w:pPr>
              <w:pStyle w:val="Contac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557C284" wp14:editId="32CDFDD2">
                      <wp:extent cx="213066" cy="213066"/>
                      <wp:effectExtent l="0" t="0" r="0" b="0"/>
                      <wp:docPr id="131" name="Group 131" descr="Icon Phon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32" name="Rectangle 132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Graphic 28" descr="Icon Pho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4FAF056" id="Group 131" o:spid="_x0000_s1026" alt="Icon Phone" style="width:16.8pt;height:16.8pt;mso-position-horizontal-relative:char;mso-position-vertical-relative:line" coordorigin="5158,21295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">
                      <v:rect id="Rectangle 132" o:spid="_x0000_s1027" style="position:absolute;left:5158;top:21295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8" o:spid="_x0000_s1028" type="#_x0000_t75" alt="Icon Phone" style="position:absolute;left:5770;top:21906;width:908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">
                        <v:imagedata r:id="rId12" o:title="Icon Ph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4E7708BA" w14:textId="77777777" w:rsidR="00697835" w:rsidRPr="00B03ED5" w:rsidRDefault="00697835" w:rsidP="00697835">
            <w:pPr>
              <w:pStyle w:val="Contact"/>
            </w:pPr>
            <w:r>
              <w:t>416-262-0960</w:t>
            </w:r>
          </w:p>
        </w:tc>
        <w:tc>
          <w:tcPr>
            <w:tcW w:w="450" w:type="dxa"/>
          </w:tcPr>
          <w:p w14:paraId="4796A5C1" w14:textId="77777777" w:rsidR="00697835" w:rsidRPr="00997E86" w:rsidRDefault="00697835" w:rsidP="00697835"/>
        </w:tc>
        <w:tc>
          <w:tcPr>
            <w:tcW w:w="6480" w:type="dxa"/>
            <w:gridSpan w:val="2"/>
            <w:vMerge w:val="restart"/>
          </w:tcPr>
          <w:sdt>
            <w:sdtPr>
              <w:id w:val="1958058710"/>
              <w:placeholder>
                <w:docPart w:val="D40C191B12DD449CA72390B273689C15"/>
              </w:placeholder>
              <w:temporary/>
              <w:showingPlcHdr/>
              <w15:appearance w15:val="hidden"/>
            </w:sdtPr>
            <w:sdtEndPr/>
            <w:sdtContent>
              <w:p w14:paraId="7961C350" w14:textId="77777777" w:rsidR="00697835" w:rsidRPr="00997E86" w:rsidRDefault="00697835" w:rsidP="00697835">
                <w:pPr>
                  <w:pStyle w:val="Heading1"/>
                </w:pPr>
                <w:r w:rsidRPr="007772B1">
                  <w:t>ABOUT ME</w:t>
                </w:r>
              </w:p>
            </w:sdtContent>
          </w:sdt>
        </w:tc>
      </w:tr>
      <w:tr w:rsidR="00697835" w:rsidRPr="00997E86" w14:paraId="42C8D6EE" w14:textId="77777777" w:rsidTr="00452292">
        <w:tc>
          <w:tcPr>
            <w:tcW w:w="540" w:type="dxa"/>
            <w:vAlign w:val="center"/>
          </w:tcPr>
          <w:p w14:paraId="1F0D967D" w14:textId="77777777" w:rsidR="00697835" w:rsidRPr="00621B5C" w:rsidRDefault="00697835" w:rsidP="00697835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238F4026" wp14:editId="499CC9FF">
                      <wp:extent cx="213066" cy="213066"/>
                      <wp:effectExtent l="0" t="0" r="0" b="0"/>
                      <wp:docPr id="137" name="Group 137" descr="Icon Ema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angle 138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phic 30" descr="Icon Emai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0B67324" id="Group 137" o:spid="_x0000_s1026" alt="Icon Email" style="width:16.8pt;height:16.8pt;mso-position-horizontal-relative:char;mso-position-vertical-relative:line" coordorigin="5158,2402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">
                      <v:rect id="Rectangle 138" o:spid="_x0000_s1027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" fillcolor="#1d3251 [3204]" stroked="f" strokeweight="1pt">
                        <o:lock v:ext="edit" aspectratio="t"/>
                      </v:rect>
        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">
                        <v:imagedata r:id="rId15" o:title="Icon Email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6752FFB1" w14:textId="77777777" w:rsidR="00697835" w:rsidRPr="00B03ED5" w:rsidRDefault="00697835" w:rsidP="00697835">
            <w:pPr>
              <w:pStyle w:val="Contact"/>
            </w:pPr>
            <w:r>
              <w:t>alex.pigida@outlook.com</w:t>
            </w:r>
          </w:p>
        </w:tc>
        <w:tc>
          <w:tcPr>
            <w:tcW w:w="450" w:type="dxa"/>
          </w:tcPr>
          <w:p w14:paraId="762811AC" w14:textId="77777777" w:rsidR="00697835" w:rsidRPr="00997E86" w:rsidRDefault="00697835" w:rsidP="00697835"/>
        </w:tc>
        <w:tc>
          <w:tcPr>
            <w:tcW w:w="6480" w:type="dxa"/>
            <w:gridSpan w:val="2"/>
            <w:vMerge/>
          </w:tcPr>
          <w:p w14:paraId="7A3AF4A8" w14:textId="77777777" w:rsidR="00697835" w:rsidRPr="00997E86" w:rsidRDefault="00697835" w:rsidP="00697835"/>
        </w:tc>
      </w:tr>
      <w:tr w:rsidR="00697835" w:rsidRPr="00CD2FD2" w14:paraId="322B85C0" w14:textId="77777777" w:rsidTr="00452292">
        <w:trPr>
          <w:trHeight w:val="432"/>
        </w:trPr>
        <w:tc>
          <w:tcPr>
            <w:tcW w:w="540" w:type="dxa"/>
            <w:vAlign w:val="center"/>
          </w:tcPr>
          <w:p w14:paraId="2DEA32B7" w14:textId="77777777" w:rsidR="00697835" w:rsidRPr="00621B5C" w:rsidRDefault="00697835" w:rsidP="00697835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1EFE0D76" wp14:editId="135728D5">
                      <wp:extent cx="213066" cy="213066"/>
                      <wp:effectExtent l="0" t="0" r="0" b="0"/>
                      <wp:docPr id="140" name="Group 140" descr="Icon Loca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676445"/>
                                <a:chExt cx="213066" cy="213066"/>
                              </a:xfrm>
                            </wpg:grpSpPr>
                            <wps:wsp>
                              <wps:cNvPr id="141" name="Rectangle 14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2" name="Graphic 29" descr="Icon Locati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4E2F4E4" id="Group 140" o:spid="_x0000_s1026" alt="Icon Location" style="width:16.8pt;height:16.8pt;mso-position-horizontal-relative:char;mso-position-vertical-relative:line" coordorigin="5158,26764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">
                      <v:rect id="Rectangle 141" o:spid="_x0000_s1027" style="position:absolute;left:5158;top:26764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R5qwwAAANwAAAAPAAAAZHJzL2Rvd25yZXYueG1sRE9Na8JA&#10;EL0X/A/LCL3VjVqq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qbkeas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29" o:spid="_x0000_s1028" type="#_x0000_t75" alt="Icon Location" style="position:absolute;left:5831;top:27245;width:785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">
                        <v:imagedata r:id="rId18" o:title="Icon Location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0CA8708C" w14:textId="77777777" w:rsidR="00697835" w:rsidRPr="00B03ED5" w:rsidRDefault="00697835" w:rsidP="00697835">
            <w:pPr>
              <w:pStyle w:val="Contact"/>
            </w:pPr>
            <w:r>
              <w:t>Toronto, ON, Canada</w:t>
            </w:r>
          </w:p>
        </w:tc>
        <w:tc>
          <w:tcPr>
            <w:tcW w:w="450" w:type="dxa"/>
          </w:tcPr>
          <w:p w14:paraId="34F26B13" w14:textId="77777777" w:rsidR="00697835" w:rsidRPr="00997E86" w:rsidRDefault="00697835" w:rsidP="00697835"/>
        </w:tc>
        <w:tc>
          <w:tcPr>
            <w:tcW w:w="3600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530284EE" w14:textId="77777777" w:rsidR="00697835" w:rsidRPr="00997E86" w:rsidRDefault="00697835" w:rsidP="00697835">
            <w:pPr>
              <w:pStyle w:val="Introduction"/>
            </w:pPr>
            <w:r w:rsidRPr="00697835">
              <w:t>Technology enthusiast and passionate full stack software developer...</w:t>
            </w:r>
          </w:p>
        </w:tc>
        <w:tc>
          <w:tcPr>
            <w:tcW w:w="2880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22B26DD0" w14:textId="10549B5B" w:rsidR="00697835" w:rsidRPr="00CD2FD2" w:rsidRDefault="00697835" w:rsidP="00697835">
            <w:pPr>
              <w:rPr>
                <w:lang w:val="it-IT"/>
              </w:rPr>
            </w:pPr>
            <w:r w:rsidRPr="00697835">
              <w:t>…</w:t>
            </w:r>
            <w:r>
              <w:t xml:space="preserve">offers </w:t>
            </w:r>
            <w:r w:rsidRPr="00697835">
              <w:t>20+ year experience with the entire software development life cycle delivering intuitive and engaging UI designs with productive and effortless UX (</w:t>
            </w:r>
            <w:r w:rsidRPr="00697835">
              <w:rPr>
                <w:i/>
                <w:iCs/>
              </w:rPr>
              <w:t xml:space="preserve">sampled at </w:t>
            </w:r>
            <w:r w:rsidR="00C67DCF">
              <w:rPr>
                <w:b/>
                <w:bCs/>
                <w:i/>
                <w:iCs/>
              </w:rPr>
              <w:t>www.alexPi.ca</w:t>
            </w:r>
            <w:r w:rsidRPr="00697835">
              <w:t>).</w:t>
            </w:r>
          </w:p>
        </w:tc>
      </w:tr>
      <w:tr w:rsidR="00697835" w:rsidRPr="00997E86" w14:paraId="34A13D7D" w14:textId="77777777" w:rsidTr="00452292">
        <w:tc>
          <w:tcPr>
            <w:tcW w:w="540" w:type="dxa"/>
            <w:vAlign w:val="center"/>
          </w:tcPr>
          <w:p w14:paraId="4AB6F1A3" w14:textId="77777777" w:rsidR="00697835" w:rsidRPr="00621B5C" w:rsidRDefault="00697835" w:rsidP="00697835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11C6395D" wp14:editId="7C937149">
                      <wp:extent cx="213066" cy="213066"/>
                      <wp:effectExtent l="0" t="0" r="0" b="0"/>
                      <wp:docPr id="143" name="Group 143" descr="Icon LinkedI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949907"/>
                                <a:chExt cx="213066" cy="213066"/>
                              </a:xfrm>
                            </wpg:grpSpPr>
                            <wps:wsp>
                              <wps:cNvPr id="144" name="Rectangle 144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949907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5" name="Graphic 34" descr="Call center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2988480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0643565" id="Group 143" o:spid="_x0000_s1026" alt="Icon LinkedIn" style="width:16.8pt;height:16.8pt;mso-position-horizontal-relative:char;mso-position-vertical-relative:line" coordorigin="5158,2949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">
                      <v:rect id="Rectangle 144" o:spid="_x0000_s1027" style="position:absolute;left:5158;top:29499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" fillcolor="#1d3251 [3204]" stroked="f" strokeweight="1pt">
                        <o:lock v:ext="edit" aspectratio="t"/>
                      </v:rect>
                      <v:shape id="Graphic 34" o:spid="_x0000_s1028" type="#_x0000_t75" alt="Call center" style="position:absolute;left:5544;top:29884;width:1359;height:1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">
                        <v:imagedata r:id="rId21" o:title="Call cen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6760E0B7" w14:textId="77777777" w:rsidR="00697835" w:rsidRPr="00B03ED5" w:rsidRDefault="00697835" w:rsidP="00697835">
            <w:pPr>
              <w:pStyle w:val="Contact"/>
            </w:pPr>
            <w:r w:rsidRPr="00261C6C">
              <w:t>linkedin.com/in/</w:t>
            </w:r>
            <w:proofErr w:type="spellStart"/>
            <w:r w:rsidRPr="00261C6C">
              <w:t>alexpigida</w:t>
            </w:r>
            <w:proofErr w:type="spellEnd"/>
          </w:p>
        </w:tc>
        <w:tc>
          <w:tcPr>
            <w:tcW w:w="450" w:type="dxa"/>
          </w:tcPr>
          <w:p w14:paraId="0A99B8E8" w14:textId="77777777" w:rsidR="00697835" w:rsidRPr="00997E86" w:rsidRDefault="00697835" w:rsidP="00697835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14:paraId="46574963" w14:textId="77777777" w:rsidR="00697835" w:rsidRPr="00997E86" w:rsidRDefault="00697835" w:rsidP="00697835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1DA74225" w14:textId="77777777" w:rsidR="00697835" w:rsidRPr="00997E86" w:rsidRDefault="00697835" w:rsidP="00697835"/>
        </w:tc>
      </w:tr>
      <w:tr w:rsidR="00697835" w:rsidRPr="00997E86" w14:paraId="77D9509D" w14:textId="77777777" w:rsidTr="00452292">
        <w:tc>
          <w:tcPr>
            <w:tcW w:w="540" w:type="dxa"/>
            <w:vAlign w:val="center"/>
          </w:tcPr>
          <w:p w14:paraId="28C0B928" w14:textId="77777777" w:rsidR="00697835" w:rsidRPr="00621B5C" w:rsidRDefault="00697835" w:rsidP="00697835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3F6DE8D1" wp14:editId="768977F5">
                      <wp:extent cx="213066" cy="213066"/>
                      <wp:effectExtent l="0" t="0" r="0" b="0"/>
                      <wp:docPr id="146" name="Group 146" descr="Icon Skyp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223369"/>
                                <a:chExt cx="213066" cy="213066"/>
                              </a:xfrm>
                            </wpg:grpSpPr>
                            <wps:wsp>
                              <wps:cNvPr id="147" name="Rectangle 147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223369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9" name="Graphic 33" descr="Speech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3261942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E56410" id="Group 146" o:spid="_x0000_s1026" alt="Icon Skype" style="width:16.8pt;height:16.8pt;mso-position-horizontal-relative:char;mso-position-vertical-relative:line" coordorigin="5158,32233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">
                      <v:rect id="Rectangle 147" o:spid="_x0000_s1027" style="position:absolute;left:5158;top:32233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33" o:spid="_x0000_s1028" type="#_x0000_t75" alt="Speech" style="position:absolute;left:5544;top:32619;width:1359;height:1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">
                        <v:imagedata r:id="rId24" o:title="Speech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048BF7B8" w14:textId="77777777" w:rsidR="00697835" w:rsidRPr="00B03ED5" w:rsidRDefault="00697835" w:rsidP="00697835">
            <w:pPr>
              <w:pStyle w:val="Contact"/>
            </w:pPr>
            <w:r>
              <w:t xml:space="preserve">Skype: </w:t>
            </w:r>
            <w:proofErr w:type="spellStart"/>
            <w:proofErr w:type="gramStart"/>
            <w:r>
              <w:t>alex.pigida</w:t>
            </w:r>
            <w:proofErr w:type="spellEnd"/>
            <w:proofErr w:type="gramEnd"/>
          </w:p>
        </w:tc>
        <w:tc>
          <w:tcPr>
            <w:tcW w:w="450" w:type="dxa"/>
          </w:tcPr>
          <w:p w14:paraId="08AB0C90" w14:textId="77777777" w:rsidR="00697835" w:rsidRPr="00997E86" w:rsidRDefault="00697835" w:rsidP="00697835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14:paraId="250DA510" w14:textId="77777777" w:rsidR="00697835" w:rsidRPr="00997E86" w:rsidRDefault="00697835" w:rsidP="00697835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17822BDC" w14:textId="77777777" w:rsidR="00697835" w:rsidRPr="00997E86" w:rsidRDefault="00697835" w:rsidP="00697835"/>
        </w:tc>
      </w:tr>
      <w:tr w:rsidR="00CD2FD2" w:rsidRPr="00997E86" w14:paraId="49D75065" w14:textId="77777777" w:rsidTr="00452292">
        <w:tc>
          <w:tcPr>
            <w:tcW w:w="540" w:type="dxa"/>
            <w:vAlign w:val="center"/>
          </w:tcPr>
          <w:p w14:paraId="66F691FE" w14:textId="77777777" w:rsidR="00CD2FD2" w:rsidRPr="00621B5C" w:rsidRDefault="00CD2FD2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12CBF0A3" wp14:editId="34DB4FCB">
                      <wp:extent cx="213066" cy="213066"/>
                      <wp:effectExtent l="0" t="0" r="0" b="0"/>
                      <wp:docPr id="150" name="Group 150" descr="Icon Websit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496832"/>
                                <a:chExt cx="213066" cy="213066"/>
                              </a:xfrm>
                            </wpg:grpSpPr>
                            <wps:wsp>
                              <wps:cNvPr id="151" name="Rectangle 15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496832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52" name="Graphic 31" descr="Link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0193" y="3521134"/>
                                  <a:ext cx="164463" cy="1644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5938E72" id="Group 150" o:spid="_x0000_s1026" alt="Icon Website" style="width:16.8pt;height:16.8pt;mso-position-horizontal-relative:char;mso-position-vertical-relative:line" coordorigin="5158,34968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">
                      <v:rect id="Rectangle 151" o:spid="_x0000_s1027" style="position:absolute;left:5158;top:34968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Ii3wwAAANwAAAAPAAAAZHJzL2Rvd25yZXYueG1sRE9Na8JA&#10;EL0X/A/LCL3VjUqr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LGCIt8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31" o:spid="_x0000_s1028" type="#_x0000_t75" alt="Link" style="position:absolute;left:5401;top:35211;width:1645;height:1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">
                        <v:imagedata r:id="rId27" o:title="Lin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330" w:type="dxa"/>
            <w:gridSpan w:val="2"/>
            <w:vAlign w:val="center"/>
          </w:tcPr>
          <w:p w14:paraId="1C4B99F6" w14:textId="3C16FC91" w:rsidR="00CD2FD2" w:rsidRPr="00B03ED5" w:rsidRDefault="004E508D" w:rsidP="00CD2FD2">
            <w:pPr>
              <w:pStyle w:val="Contact"/>
            </w:pPr>
            <w:r>
              <w:t>www.alexPi.c</w:t>
            </w:r>
            <w:r w:rsidR="00697835" w:rsidRPr="00697835">
              <w:t>a</w:t>
            </w:r>
          </w:p>
        </w:tc>
        <w:tc>
          <w:tcPr>
            <w:tcW w:w="450" w:type="dxa"/>
          </w:tcPr>
          <w:p w14:paraId="1B5E404C" w14:textId="77777777" w:rsidR="00CD2FD2" w:rsidRPr="00997E86" w:rsidRDefault="00CD2FD2" w:rsidP="00CD2FD2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14:paraId="09D5537E" w14:textId="77777777"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57F0BEDF" w14:textId="77777777" w:rsidR="00CD2FD2" w:rsidRPr="00997E86" w:rsidRDefault="00CD2FD2" w:rsidP="00CD2FD2"/>
        </w:tc>
      </w:tr>
      <w:tr w:rsidR="00CD2FD2" w:rsidRPr="00997E86" w14:paraId="7C5FAFE6" w14:textId="77777777" w:rsidTr="00C67DCF">
        <w:trPr>
          <w:trHeight w:val="332"/>
        </w:trPr>
        <w:tc>
          <w:tcPr>
            <w:tcW w:w="3870" w:type="dxa"/>
            <w:gridSpan w:val="3"/>
          </w:tcPr>
          <w:p w14:paraId="6434154C" w14:textId="77777777" w:rsidR="00CD2FD2" w:rsidRPr="00997E86" w:rsidRDefault="00CD2FD2" w:rsidP="00CD2FD2"/>
        </w:tc>
        <w:tc>
          <w:tcPr>
            <w:tcW w:w="450" w:type="dxa"/>
          </w:tcPr>
          <w:p w14:paraId="3D21DFF3" w14:textId="77777777" w:rsidR="00CD2FD2" w:rsidRPr="00997E86" w:rsidRDefault="00CD2FD2" w:rsidP="00CD2FD2"/>
        </w:tc>
        <w:tc>
          <w:tcPr>
            <w:tcW w:w="3600" w:type="dxa"/>
            <w:vMerge/>
            <w:tcBorders>
              <w:bottom w:val="single" w:sz="4" w:space="0" w:color="D9D9D9" w:themeColor="background1" w:themeShade="D9"/>
            </w:tcBorders>
          </w:tcPr>
          <w:p w14:paraId="579930DD" w14:textId="77777777" w:rsidR="00CD2FD2" w:rsidRPr="00997E86" w:rsidRDefault="00CD2FD2" w:rsidP="00CD2FD2"/>
        </w:tc>
        <w:tc>
          <w:tcPr>
            <w:tcW w:w="2880" w:type="dxa"/>
            <w:vMerge/>
            <w:tcBorders>
              <w:bottom w:val="single" w:sz="4" w:space="0" w:color="D9D9D9" w:themeColor="background1" w:themeShade="D9"/>
            </w:tcBorders>
          </w:tcPr>
          <w:p w14:paraId="2AF461FB" w14:textId="77777777" w:rsidR="00CD2FD2" w:rsidRPr="00997E86" w:rsidRDefault="00CD2FD2" w:rsidP="00CD2FD2"/>
        </w:tc>
      </w:tr>
      <w:tr w:rsidR="00CD2FD2" w:rsidRPr="00997E86" w14:paraId="0FD860F4" w14:textId="77777777" w:rsidTr="005B7DB3">
        <w:trPr>
          <w:trHeight w:val="288"/>
        </w:trPr>
        <w:tc>
          <w:tcPr>
            <w:tcW w:w="3870" w:type="dxa"/>
            <w:gridSpan w:val="3"/>
          </w:tcPr>
          <w:p w14:paraId="7DEC02F6" w14:textId="77777777" w:rsidR="00CD2FD2" w:rsidRPr="00997E86" w:rsidRDefault="00CD2FD2" w:rsidP="00CD2FD2"/>
        </w:tc>
        <w:tc>
          <w:tcPr>
            <w:tcW w:w="450" w:type="dxa"/>
          </w:tcPr>
          <w:p w14:paraId="623A93AC" w14:textId="77777777" w:rsidR="00CD2FD2" w:rsidRPr="00997E86" w:rsidRDefault="00CD2FD2" w:rsidP="00CD2FD2"/>
        </w:tc>
        <w:tc>
          <w:tcPr>
            <w:tcW w:w="3600" w:type="dxa"/>
            <w:tcBorders>
              <w:top w:val="single" w:sz="4" w:space="0" w:color="D9D9D9" w:themeColor="background1" w:themeShade="D9"/>
            </w:tcBorders>
          </w:tcPr>
          <w:p w14:paraId="7C401482" w14:textId="77777777" w:rsidR="00CD2FD2" w:rsidRPr="00997E86" w:rsidRDefault="00CD2FD2" w:rsidP="00CD2FD2"/>
        </w:tc>
        <w:tc>
          <w:tcPr>
            <w:tcW w:w="2880" w:type="dxa"/>
            <w:tcBorders>
              <w:top w:val="single" w:sz="4" w:space="0" w:color="D9D9D9" w:themeColor="background1" w:themeShade="D9"/>
            </w:tcBorders>
          </w:tcPr>
          <w:p w14:paraId="415FB610" w14:textId="77777777" w:rsidR="00CD2FD2" w:rsidRPr="00997E86" w:rsidRDefault="00CD2FD2" w:rsidP="00CD2FD2"/>
        </w:tc>
      </w:tr>
      <w:tr w:rsidR="00144072" w:rsidRPr="00997E86" w14:paraId="67C94908" w14:textId="77777777" w:rsidTr="003C0BB5">
        <w:tc>
          <w:tcPr>
            <w:tcW w:w="3870" w:type="dxa"/>
            <w:gridSpan w:val="3"/>
            <w:tcBorders>
              <w:right w:val="single" w:sz="4" w:space="0" w:color="D9D9D9" w:themeColor="background1" w:themeShade="D9"/>
            </w:tcBorders>
          </w:tcPr>
          <w:sdt>
            <w:sdtPr>
              <w:id w:val="-2037806220"/>
              <w:placeholder>
                <w:docPart w:val="F416C7240C3F45DAB3C5FF2C9724C980"/>
              </w:placeholder>
              <w:temporary/>
              <w:showingPlcHdr/>
              <w15:appearance w15:val="hidden"/>
            </w:sdtPr>
            <w:sdtEndPr/>
            <w:sdtContent>
              <w:p w14:paraId="7B0C1BA5" w14:textId="77777777" w:rsidR="00144072" w:rsidRDefault="00144072" w:rsidP="00144072">
                <w:pPr>
                  <w:pStyle w:val="Heading1"/>
                </w:pPr>
                <w:r>
                  <w:t>Skills</w:t>
                </w:r>
              </w:p>
            </w:sdtContent>
          </w:sdt>
          <w:p w14:paraId="1A8D9330" w14:textId="77777777" w:rsidR="00144072" w:rsidRDefault="00144072" w:rsidP="00144072"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C90E986" wp14:editId="590D4CD3">
                      <wp:extent cx="2152098" cy="2024737"/>
                      <wp:effectExtent l="0" t="0" r="635" b="0"/>
                      <wp:docPr id="153" name="Group 15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52098" cy="2024737"/>
                                <a:chOff x="0" y="0"/>
                                <a:chExt cx="2152098" cy="2024737"/>
                              </a:xfrm>
                            </wpg:grpSpPr>
                            <wpg:grpSp>
                              <wpg:cNvPr id="16" name="Group 16" descr="Skill">
                                <a:extLst>
                                  <a:ext uri="{FF2B5EF4-FFF2-40B4-BE49-F238E27FC236}">
                                    <a16:creationId xmlns:a16="http://schemas.microsoft.com/office/drawing/2014/main" id="{14B5F72C-D460-426C-8CFE-42530E52A749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0"/>
                                  <a:ext cx="2152098" cy="319762"/>
                                  <a:chOff x="502195" y="4913494"/>
                                  <a:chExt cx="2152098" cy="319762"/>
                                </a:xfrm>
                              </wpg:grpSpPr>
                              <wps:wsp>
                                <wps:cNvPr id="57" name="TextBox 55">
                                  <a:extLst>
                                    <a:ext uri="{FF2B5EF4-FFF2-40B4-BE49-F238E27FC236}">
                                      <a16:creationId xmlns:a16="http://schemas.microsoft.com/office/drawing/2014/main" id="{4707D8E0-47D0-4021-A9B6-EB99DCC9085A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081797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0B1D7430" w14:textId="77777777" w:rsidR="00144072" w:rsidRPr="008E2197" w:rsidRDefault="00697835" w:rsidP="008E2197">
                                      <w:pPr>
                                        <w:pStyle w:val="Skill"/>
                                      </w:pPr>
                                      <w:r>
                                        <w:t>Angular 8</w:t>
                                      </w: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58" name="Rectangle 58">
                                  <a:extLst>
                                    <a:ext uri="{FF2B5EF4-FFF2-40B4-BE49-F238E27FC236}">
                                      <a16:creationId xmlns:a16="http://schemas.microsoft.com/office/drawing/2014/main" id="{04AEC405-5100-4A1D-9105-A443B0F1D441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4913494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59" name="Arrow: Pentagon 59">
                                  <a:extLst>
                                    <a:ext uri="{FF2B5EF4-FFF2-40B4-BE49-F238E27FC236}">
                                      <a16:creationId xmlns:a16="http://schemas.microsoft.com/office/drawing/2014/main" id="{52E54912-D24F-4029-BB3A-F19A5D1C9ABF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6" y="4913494"/>
                                    <a:ext cx="1681410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60" name="TextBox 58">
                                  <a:extLst>
                                    <a:ext uri="{FF2B5EF4-FFF2-40B4-BE49-F238E27FC236}">
                                      <a16:creationId xmlns:a16="http://schemas.microsoft.com/office/drawing/2014/main" id="{135083A6-E1C2-4837-8209-D7890A3C8C76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4913494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6BD1B5FC" w14:textId="77777777" w:rsidR="00144072" w:rsidRDefault="00CB6529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1812364880"/>
                                          <w:placeholder>
                                            <w:docPart w:val="0EE1EA15603A46618F474B9F0401E317"/>
                                          </w:placeholder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EndPr/>
                                        <w:sdtContent>
                                          <w:r w:rsidR="008E2197">
                                            <w:t>7 / 10</w:t>
                                          </w:r>
                                        </w:sdtContent>
                                      </w:sdt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4" name="Group 24" descr="Skill">
                                <a:extLst>
                                  <a:ext uri="{FF2B5EF4-FFF2-40B4-BE49-F238E27FC236}">
                                    <a16:creationId xmlns:a16="http://schemas.microsoft.com/office/drawing/2014/main" id="{BE98A68D-ACE6-4665-92F6-FB38854052EF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428625"/>
                                  <a:ext cx="2152098" cy="319762"/>
                                  <a:chOff x="502195" y="5339563"/>
                                  <a:chExt cx="2152098" cy="319762"/>
                                </a:xfrm>
                              </wpg:grpSpPr>
                              <wps:wsp>
                                <wps:cNvPr id="41" name="TextBox 114">
                                  <a:extLst>
                                    <a:ext uri="{FF2B5EF4-FFF2-40B4-BE49-F238E27FC236}">
                                      <a16:creationId xmlns:a16="http://schemas.microsoft.com/office/drawing/2014/main" id="{F5EF88ED-22DC-4B3A-A82B-3519289C50BB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507866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09AF58B1" w14:textId="77777777" w:rsidR="008E2197" w:rsidRDefault="00697835" w:rsidP="008E2197">
                                      <w:pPr>
                                        <w:pStyle w:val="Skill"/>
                                      </w:pPr>
                                      <w:r>
                                        <w:t>MS SQL</w:t>
                                      </w:r>
                                    </w:p>
                                    <w:p w14:paraId="26EA36A6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42" name="Rectangle 42">
                                  <a:extLst>
                                    <a:ext uri="{FF2B5EF4-FFF2-40B4-BE49-F238E27FC236}">
                                      <a16:creationId xmlns:a16="http://schemas.microsoft.com/office/drawing/2014/main" id="{71CC5E50-646C-41CC-AA68-C7A3E6E7AB8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339563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Arrow: Pentagon 43">
                                  <a:extLst>
                                    <a:ext uri="{FF2B5EF4-FFF2-40B4-BE49-F238E27FC236}">
                                      <a16:creationId xmlns:a16="http://schemas.microsoft.com/office/drawing/2014/main" id="{F6B15B20-8B7E-4BE3-8CC8-CC99B1D614A7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6" y="5339563"/>
                                    <a:ext cx="1834604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4" name="TextBox 117">
                                  <a:extLst>
                                    <a:ext uri="{FF2B5EF4-FFF2-40B4-BE49-F238E27FC236}">
                                      <a16:creationId xmlns:a16="http://schemas.microsoft.com/office/drawing/2014/main" id="{12E5B5B7-1F2F-498E-8678-CAF56662BB13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5339563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50CF7003" w14:textId="77777777" w:rsidR="00144072" w:rsidRDefault="00CB6529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1954827189"/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EndPr/>
                                        <w:sdtContent>
                                          <w:r w:rsidR="008E2197">
                                            <w:t>8 / 10</w:t>
                                          </w:r>
                                        </w:sdtContent>
                                      </w:sdt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5" name="Group 25" descr="Skill">
                                <a:extLst>
                                  <a:ext uri="{FF2B5EF4-FFF2-40B4-BE49-F238E27FC236}">
                                    <a16:creationId xmlns:a16="http://schemas.microsoft.com/office/drawing/2014/main" id="{94872CF9-1AAF-4E3D-9AF1-AD32F5F552EB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857250"/>
                                  <a:ext cx="2152098" cy="319762"/>
                                  <a:chOff x="502195" y="5765632"/>
                                  <a:chExt cx="2152098" cy="319762"/>
                                </a:xfrm>
                              </wpg:grpSpPr>
                              <wps:wsp>
                                <wps:cNvPr id="37" name="TextBox 119">
                                  <a:extLst>
                                    <a:ext uri="{FF2B5EF4-FFF2-40B4-BE49-F238E27FC236}">
                                      <a16:creationId xmlns:a16="http://schemas.microsoft.com/office/drawing/2014/main" id="{E122A79F-82DC-41FF-89A7-9190F00BCC24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5933935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12C4C927" w14:textId="77777777" w:rsidR="008E2197" w:rsidRDefault="00697835" w:rsidP="008E2197">
                                      <w:pPr>
                                        <w:pStyle w:val="Skill"/>
                                      </w:pPr>
                                      <w:r>
                                        <w:t>WPF, XAML</w:t>
                                      </w:r>
                                    </w:p>
                                    <w:p w14:paraId="2265A374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8" name="Rectangle 38">
                                  <a:extLst>
                                    <a:ext uri="{FF2B5EF4-FFF2-40B4-BE49-F238E27FC236}">
                                      <a16:creationId xmlns:a16="http://schemas.microsoft.com/office/drawing/2014/main" id="{22C8E622-ED5C-4223-A9EE-34067D050FCA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765632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9" name="Arrow: Pentagon 39">
                                  <a:extLst>
                                    <a:ext uri="{FF2B5EF4-FFF2-40B4-BE49-F238E27FC236}">
                                      <a16:creationId xmlns:a16="http://schemas.microsoft.com/office/drawing/2014/main" id="{616780C8-8470-469D-84D7-77CB48205595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5765632"/>
                                    <a:ext cx="1990179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0" name="TextBox 122">
                                  <a:extLst>
                                    <a:ext uri="{FF2B5EF4-FFF2-40B4-BE49-F238E27FC236}">
                                      <a16:creationId xmlns:a16="http://schemas.microsoft.com/office/drawing/2014/main" id="{AEA907C0-239F-4EEC-B86A-898041A0B014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5765632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1681C1FC" w14:textId="77777777" w:rsidR="008E2197" w:rsidRDefault="00CB6529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1284780238"/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EndPr/>
                                        <w:sdtContent>
                                          <w:r w:rsidR="008E2197">
                                            <w:t>9 / 10</w:t>
                                          </w:r>
                                        </w:sdtContent>
                                      </w:sdt>
                                    </w:p>
                                    <w:p w14:paraId="0AFB99B9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6" name="Group 26" descr="Skill">
                                <a:extLst>
                                  <a:ext uri="{FF2B5EF4-FFF2-40B4-BE49-F238E27FC236}">
                                    <a16:creationId xmlns:a16="http://schemas.microsoft.com/office/drawing/2014/main" id="{C59F7C1D-1538-4E3F-89B1-E2BBF65B4C3C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1285875"/>
                                  <a:ext cx="2152098" cy="319762"/>
                                  <a:chOff x="502195" y="6191701"/>
                                  <a:chExt cx="2152098" cy="319762"/>
                                </a:xfrm>
                              </wpg:grpSpPr>
                              <wps:wsp>
                                <wps:cNvPr id="33" name="TextBox 124">
                                  <a:extLst>
                                    <a:ext uri="{FF2B5EF4-FFF2-40B4-BE49-F238E27FC236}">
                                      <a16:creationId xmlns:a16="http://schemas.microsoft.com/office/drawing/2014/main" id="{01F13476-8E95-4C66-8BED-5A2D32854DED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6360004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7D05A346" w14:textId="77777777" w:rsidR="008E2197" w:rsidRDefault="00697835" w:rsidP="008E2197">
                                      <w:pPr>
                                        <w:pStyle w:val="Skill"/>
                                      </w:pPr>
                                      <w:r>
                                        <w:t>.NET, C#</w:t>
                                      </w:r>
                                    </w:p>
                                    <w:p w14:paraId="5C559F33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4" name="Rectangle 34">
                                  <a:extLst>
                                    <a:ext uri="{FF2B5EF4-FFF2-40B4-BE49-F238E27FC236}">
                                      <a16:creationId xmlns:a16="http://schemas.microsoft.com/office/drawing/2014/main" id="{8746491D-E8C4-4B48-91AF-B406EF6AF94B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191701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5" name="Rectangle 35">
                                  <a:extLst>
                                    <a:ext uri="{FF2B5EF4-FFF2-40B4-BE49-F238E27FC236}">
                                      <a16:creationId xmlns:a16="http://schemas.microsoft.com/office/drawing/2014/main" id="{ABB252AF-D7F5-412C-A251-F4E190A2C889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191701"/>
                                    <a:ext cx="2105267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TextBox 127">
                                  <a:extLst>
                                    <a:ext uri="{FF2B5EF4-FFF2-40B4-BE49-F238E27FC236}">
                                      <a16:creationId xmlns:a16="http://schemas.microsoft.com/office/drawing/2014/main" id="{E0172FB5-9077-49D3-A96B-630ED4AB2D48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6191701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57B18D36" w14:textId="77777777" w:rsidR="008E2197" w:rsidRDefault="00CB6529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id w:val="-298687537"/>
                                          <w:temporary/>
                                          <w:showingPlcHdr/>
                                          <w15:appearance w15:val="hidden"/>
                                        </w:sdtPr>
                                        <w:sdtEndPr/>
                                        <w:sdtContent>
                                          <w:r w:rsidR="008E2197">
                                            <w:t>10 / 10</w:t>
                                          </w:r>
                                        </w:sdtContent>
                                      </w:sdt>
                                    </w:p>
                                    <w:p w14:paraId="518322AA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  <wpg:grpSp>
                              <wpg:cNvPr id="27" name="Group 27" descr="Skill">
                                <a:extLst>
                                  <a:ext uri="{FF2B5EF4-FFF2-40B4-BE49-F238E27FC236}">
                                    <a16:creationId xmlns:a16="http://schemas.microsoft.com/office/drawing/2014/main" id="{073911AD-9B7C-475D-B32A-5F31B23D983E}"/>
                                  </a:ext>
                                </a:extLst>
                              </wpg:cNvPr>
                              <wpg:cNvGrpSpPr/>
                              <wpg:grpSpPr>
                                <a:xfrm>
                                  <a:off x="0" y="1704674"/>
                                  <a:ext cx="2152098" cy="320063"/>
                                  <a:chOff x="502195" y="6617468"/>
                                  <a:chExt cx="2152098" cy="320063"/>
                                </a:xfrm>
                              </wpg:grpSpPr>
                              <wps:wsp>
                                <wps:cNvPr id="29" name="TextBox 129">
                                  <a:extLst>
                                    <a:ext uri="{FF2B5EF4-FFF2-40B4-BE49-F238E27FC236}">
                                      <a16:creationId xmlns:a16="http://schemas.microsoft.com/office/drawing/2014/main" id="{46A9BC46-5209-486F-85FB-95EDCA80303A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502195" y="6786072"/>
                                    <a:ext cx="2152098" cy="1514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55D93F1B" w14:textId="77777777" w:rsidR="008E2197" w:rsidRDefault="00697835" w:rsidP="008E2197">
                                      <w:pPr>
                                        <w:pStyle w:val="Skill"/>
                                      </w:pPr>
                                      <w:r>
                                        <w:t>MVC, Web API</w:t>
                                      </w:r>
                                    </w:p>
                                    <w:p w14:paraId="0A56E2CD" w14:textId="77777777" w:rsidR="00144072" w:rsidRDefault="00144072" w:rsidP="008E2197"/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  <wps:wsp>
                                <wps:cNvPr id="30" name="Rectangle 30">
                                  <a:extLst>
                                    <a:ext uri="{FF2B5EF4-FFF2-40B4-BE49-F238E27FC236}">
                                      <a16:creationId xmlns:a16="http://schemas.microsoft.com/office/drawing/2014/main" id="{90B14F3D-2882-4C43-BEE1-E16E1B376244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617769"/>
                                    <a:ext cx="2105268" cy="16326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1" name="Arrow: Pentagon 31">
                                  <a:extLst>
                                    <a:ext uri="{FF2B5EF4-FFF2-40B4-BE49-F238E27FC236}">
                                      <a16:creationId xmlns:a16="http://schemas.microsoft.com/office/drawing/2014/main" id="{4E41D26B-B161-436A-B31A-33082096B04D}"/>
                                    </a:ext>
                                  </a:extLst>
                                </wps:cNvPr>
                                <wps:cNvSpPr/>
                                <wps:spPr>
                                  <a:xfrm>
                                    <a:off x="502195" y="6617468"/>
                                    <a:ext cx="1799491" cy="163265"/>
                                  </a:xfrm>
                                  <a:prstGeom prst="homePlate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2" name="TextBox 132">
                                  <a:extLst>
                                    <a:ext uri="{FF2B5EF4-FFF2-40B4-BE49-F238E27FC236}">
                                      <a16:creationId xmlns:a16="http://schemas.microsoft.com/office/drawing/2014/main" id="{BDBC9B58-1F11-4DA9-9CCF-2C06242D55C0}"/>
                                    </a:ext>
                                  </a:extLst>
                                </wps:cNvPr>
                                <wps:cNvSpPr txBox="1"/>
                                <wps:spPr>
                                  <a:xfrm>
                                    <a:off x="1174241" y="6617769"/>
                                    <a:ext cx="761176" cy="163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</wps:spPr>
                                <wps:txbx>
                                  <w:txbxContent>
                                    <w:p w14:paraId="4DF3010D" w14:textId="35AB8076" w:rsidR="008E2197" w:rsidRDefault="002922DF" w:rsidP="008E2197">
                                      <w:pPr>
                                        <w:pStyle w:val="Skillscore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t>8 / 10</w:t>
                                      </w:r>
                                    </w:p>
                                    <w:p w14:paraId="7E7C2D9B" w14:textId="77777777" w:rsidR="00144072" w:rsidRDefault="00144072" w:rsidP="00144072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wrap="square" lIns="0" tIns="0" rIns="0" bIns="0" rtlCol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C90E986" id="Group 153" o:spid="_x0000_s1030" style="width:169.45pt;height:159.45pt;mso-position-horizontal-relative:char;mso-position-vertical-relative:line" coordsize="21520,20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">
                      <v:group id="Group 16" o:spid="_x0000_s1031" alt="Skill" style="position:absolute;width:21520;height:3197" coordorigin="5021,49134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Box 55" o:spid="_x0000_s1032" type="#_x0000_t202" style="position:absolute;left:5021;top:50817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        <v:textbox inset="0,0,0,0">
                            <w:txbxContent>
                              <w:p w14:paraId="0B1D7430" w14:textId="77777777" w:rsidR="00144072" w:rsidRPr="008E2197" w:rsidRDefault="00697835" w:rsidP="008E2197">
                                <w:pPr>
                                  <w:pStyle w:val="Skill"/>
                                </w:pPr>
                                <w:r>
                                  <w:t>Angular 8</w:t>
                                </w:r>
                              </w:p>
                            </w:txbxContent>
                          </v:textbox>
                        </v:shape>
                        <v:rect id="Rectangle 58" o:spid="_x0000_s1033" style="position:absolute;left:5021;top:49134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" fillcolor="#cdedda [3207]" stroked="f" strokeweight="1pt"/>
                        <v:shapetype id="_x0000_t15" coordsize="21600,21600" o:spt="15" adj="16200" path="m@0,l,,,21600@0,21600,21600,10800xe">
                          <v:stroke joinstyle="miter"/>
                          <v:formulas>
                            <v:f eqn="val #0"/>
                            <v:f eqn="prod #0 1 2"/>
                          </v:formulas>
                          <v:path gradientshapeok="t" o:connecttype="custom" o:connectlocs="@1,0;0,10800;@1,21600;21600,10800" o:connectangles="270,180,90,0" textboxrect="0,0,10800,21600;0,0,16200,21600;0,0,21600,21600"/>
                          <v:handles>
                            <v:h position="#0,topLeft" xrange="0,21600"/>
                          </v:handles>
                        </v:shapetype>
                        <v:shape id="Arrow: Pentagon 59" o:spid="_x0000_s1034" type="#_x0000_t15" style="position:absolute;left:5021;top:49134;width:16815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" adj="20551" fillcolor="#1d3251 [3204]" stroked="f" strokeweight="1pt"/>
                        <v:shape id="TextBox 58" o:spid="_x0000_s1035" type="#_x0000_t202" style="position:absolute;left:11742;top:49134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        <v:textbox inset="0,0,0,0">
                            <w:txbxContent>
                              <w:p w14:paraId="6BD1B5FC" w14:textId="77777777" w:rsidR="00144072" w:rsidRDefault="006760EB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1812364880"/>
                                    <w:placeholder>
                                      <w:docPart w:val="0EE1EA15603A46618F474B9F0401E317"/>
                                    </w:placeholder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r w:rsidR="008E2197">
                                      <w:t>7 / 10</w:t>
                                    </w:r>
                                  </w:sdtContent>
                                </w:sdt>
                              </w:p>
                            </w:txbxContent>
                          </v:textbox>
                        </v:shape>
                      </v:group>
                      <v:group id="Group 24" o:spid="_x0000_s1036" alt="Skill" style="position:absolute;top:4286;width:21520;height:3197" coordorigin="5021,53395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<v:shape id="TextBox 114" o:spid="_x0000_s1037" type="#_x0000_t202" style="position:absolute;left:5021;top:55078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        <v:textbox inset="0,0,0,0">
                            <w:txbxContent>
                              <w:p w14:paraId="09AF58B1" w14:textId="77777777" w:rsidR="008E2197" w:rsidRDefault="00697835" w:rsidP="008E2197">
                                <w:pPr>
                                  <w:pStyle w:val="Skill"/>
                                </w:pPr>
                                <w:r>
                                  <w:t>MS SQL</w:t>
                                </w:r>
                              </w:p>
                              <w:p w14:paraId="26EA36A6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42" o:spid="_x0000_s1038" style="position:absolute;left:5021;top:53395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" fillcolor="#cdedda [3207]" stroked="f" strokeweight="1pt"/>
                        <v:shape id="Arrow: Pentagon 43" o:spid="_x0000_s1039" type="#_x0000_t15" style="position:absolute;left:5021;top:53395;width:18347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" adj="20639" fillcolor="#1d3251 [3204]" stroked="f" strokeweight="1pt"/>
                        <v:shape id="TextBox 117" o:spid="_x0000_s1040" type="#_x0000_t202" style="position:absolute;left:11742;top:53395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        <v:textbox inset="0,0,0,0">
                            <w:txbxContent>
                              <w:p w14:paraId="50CF7003" w14:textId="77777777" w:rsidR="00144072" w:rsidRDefault="006760EB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1954827189"/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r w:rsidR="008E2197">
                                      <w:t>8 / 10</w:t>
                                    </w:r>
                                  </w:sdtContent>
                                </w:sdt>
                              </w:p>
                            </w:txbxContent>
                          </v:textbox>
                        </v:shape>
                      </v:group>
                      <v:group id="Group 25" o:spid="_x0000_s1041" alt="Skill" style="position:absolute;top:8572;width:21520;height:3198" coordorigin="5021,57656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v:shape id="TextBox 119" o:spid="_x0000_s1042" type="#_x0000_t202" style="position:absolute;left:5021;top:59339;width:215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        <v:textbox inset="0,0,0,0">
                            <w:txbxContent>
                              <w:p w14:paraId="12C4C927" w14:textId="77777777" w:rsidR="008E2197" w:rsidRDefault="00697835" w:rsidP="008E2197">
                                <w:pPr>
                                  <w:pStyle w:val="Skill"/>
                                </w:pPr>
                                <w:r>
                                  <w:t>WPF, XAML</w:t>
                                </w:r>
                              </w:p>
                              <w:p w14:paraId="2265A374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38" o:spid="_x0000_s1043" style="position:absolute;left:5021;top:57656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" fillcolor="#cdedda [3207]" stroked="f" strokeweight="1pt"/>
                        <v:shape id="Arrow: Pentagon 39" o:spid="_x0000_s1044" type="#_x0000_t15" style="position:absolute;left:5021;top:57656;width:19902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" adj="20714" fillcolor="#1d3251 [3204]" stroked="f" strokeweight="1pt"/>
                        <v:shape id="TextBox 122" o:spid="_x0000_s1045" type="#_x0000_t202" style="position:absolute;left:11742;top:57656;width:7612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        <v:textbox inset="0,0,0,0">
                            <w:txbxContent>
                              <w:p w14:paraId="1681C1FC" w14:textId="77777777" w:rsidR="008E2197" w:rsidRDefault="006760EB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1284780238"/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r w:rsidR="008E2197">
                                      <w:t>9 / 10</w:t>
                                    </w:r>
                                  </w:sdtContent>
                                </w:sdt>
                              </w:p>
                              <w:p w14:paraId="0AFB99B9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26" o:spid="_x0000_s1046" alt="Skill" style="position:absolute;top:12858;width:21520;height:3198" coordorigin="5021,61917" coordsize="21520,3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    <v:shape id="TextBox 124" o:spid="_x0000_s1047" type="#_x0000_t202" style="position:absolute;left:5021;top:63600;width:21521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        <v:textbox inset="0,0,0,0">
                            <w:txbxContent>
                              <w:p w14:paraId="7D05A346" w14:textId="77777777" w:rsidR="008E2197" w:rsidRDefault="00697835" w:rsidP="008E2197">
                                <w:pPr>
                                  <w:pStyle w:val="Skill"/>
                                </w:pPr>
                                <w:r>
                                  <w:t>.NET, C#</w:t>
                                </w:r>
                              </w:p>
                              <w:p w14:paraId="5C559F33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  <v:rect id="Rectangle 34" o:spid="_x0000_s1048" style="position:absolute;left:5021;top:61917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" fillcolor="#cdedda [3207]" stroked="f" strokeweight="1pt"/>
                        <v:rect id="Rectangle 35" o:spid="_x0000_s1049" style="position:absolute;left:5021;top:61917;width:21053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4Kn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" fillcolor="#1d3251 [3204]" stroked="f" strokeweight="1pt"/>
                        <v:shape id="TextBox 127" o:spid="_x0000_s1050" type="#_x0000_t202" style="position:absolute;left:11742;top:61917;width:7612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        <v:textbox inset="0,0,0,0">
                            <w:txbxContent>
                              <w:p w14:paraId="57B18D36" w14:textId="77777777" w:rsidR="008E2197" w:rsidRDefault="006760EB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id w:val="-298687537"/>
                                    <w:temporary/>
                                    <w:showingPlcHdr/>
                                    <w15:appearance w15:val="hidden"/>
                                  </w:sdtPr>
                                  <w:sdtEndPr/>
                                  <w:sdtContent>
                                    <w:r w:rsidR="008E2197">
                                      <w:t>10 / 10</w:t>
                                    </w:r>
                                  </w:sdtContent>
                                </w:sdt>
                              </w:p>
                              <w:p w14:paraId="518322AA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group id="Group 27" o:spid="_x0000_s1051" alt="Skill" style="position:absolute;top:17046;width:21520;height:3201" coordorigin="5021,66174" coordsize="21520,3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<v:shape id="TextBox 129" o:spid="_x0000_s1052" type="#_x0000_t202" style="position:absolute;left:5021;top:67860;width:21521;height:1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        <v:textbox inset="0,0,0,0">
                            <w:txbxContent>
                              <w:p w14:paraId="55D93F1B" w14:textId="77777777" w:rsidR="008E2197" w:rsidRDefault="00697835" w:rsidP="008E2197">
                                <w:pPr>
                                  <w:pStyle w:val="Skill"/>
                                </w:pPr>
                                <w:r>
                                  <w:t>MVC, Web API</w:t>
                                </w:r>
                              </w:p>
                              <w:p w14:paraId="0A56E2CD" w14:textId="77777777" w:rsidR="00144072" w:rsidRDefault="00144072" w:rsidP="008E2197"/>
                            </w:txbxContent>
                          </v:textbox>
                        </v:shape>
                        <v:rect id="Rectangle 30" o:spid="_x0000_s1053" style="position:absolute;left:5021;top:66177;width:21053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" fillcolor="#cdedda [3207]" stroked="f" strokeweight="1pt"/>
                        <v:shape id="Arrow: Pentagon 31" o:spid="_x0000_s1054" type="#_x0000_t15" style="position:absolute;left:5021;top:66174;width:17995;height:1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" adj="20620" fillcolor="#1d3251 [3204]" stroked="f" strokeweight="1pt"/>
                        <v:shape id="TextBox 132" o:spid="_x0000_s1055" type="#_x0000_t202" style="position:absolute;left:11742;top:66177;width:7612;height:1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        <v:textbox inset="0,0,0,0">
                            <w:txbxContent>
                              <w:p w14:paraId="4DF3010D" w14:textId="35AB8076" w:rsidR="008E2197" w:rsidRDefault="002922DF" w:rsidP="008E2197">
                                <w:pPr>
                                  <w:pStyle w:val="Skillscore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t>8 / 10</w:t>
                                </w:r>
                              </w:p>
                              <w:p w14:paraId="7E7C2D9B" w14:textId="77777777" w:rsidR="00144072" w:rsidRDefault="00144072" w:rsidP="00144072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  <w:sdt>
            <w:sdtPr>
              <w:id w:val="434569950"/>
              <w:placeholder>
                <w:docPart w:val="A2E7A3A2E2784A1DB064AA9E14A8DE9C"/>
              </w:placeholder>
              <w:temporary/>
              <w:showingPlcHdr/>
              <w15:appearance w15:val="hidden"/>
            </w:sdtPr>
            <w:sdtEndPr/>
            <w:sdtContent>
              <w:p w14:paraId="445450DC" w14:textId="77777777" w:rsidR="008E2197" w:rsidRDefault="008E2197" w:rsidP="008E2197">
                <w:pPr>
                  <w:pStyle w:val="Heading1"/>
                </w:pPr>
                <w:r>
                  <w:t>Education</w:t>
                </w:r>
              </w:p>
            </w:sdtContent>
          </w:sdt>
          <w:p w14:paraId="71AED924" w14:textId="4269CBE1" w:rsidR="008E2197" w:rsidRDefault="003C3D28" w:rsidP="008E2197">
            <w:pPr>
              <w:pStyle w:val="Heading2"/>
            </w:pPr>
            <w:r>
              <w:t>MCSD, MCPS</w:t>
            </w:r>
          </w:p>
          <w:p w14:paraId="5BCD3662" w14:textId="776C5DE0" w:rsidR="00552F9B" w:rsidRDefault="003C3D28" w:rsidP="00552F9B">
            <w:pPr>
              <w:pStyle w:val="Heading4"/>
            </w:pPr>
            <w:r w:rsidRPr="003C3D28">
              <w:t>Microsoft Official Curriculum courses</w:t>
            </w:r>
          </w:p>
          <w:p w14:paraId="22D5BE5B" w14:textId="3B2FD834" w:rsidR="00552F9B" w:rsidRDefault="003C3D28" w:rsidP="00552F9B">
            <w:pPr>
              <w:pStyle w:val="Heading4"/>
            </w:pPr>
            <w:proofErr w:type="spellStart"/>
            <w:r w:rsidRPr="003C3D28">
              <w:t>Developmentor</w:t>
            </w:r>
            <w:proofErr w:type="spellEnd"/>
            <w:r w:rsidRPr="003C3D28">
              <w:t xml:space="preserve"> advanced classes</w:t>
            </w:r>
          </w:p>
          <w:p w14:paraId="7CF46C91" w14:textId="1BBC35D5" w:rsidR="00552F9B" w:rsidRDefault="003C3D28" w:rsidP="00552F9B">
            <w:r>
              <w:t>2000 - 2002</w:t>
            </w:r>
          </w:p>
          <w:p w14:paraId="47F5E9C4" w14:textId="54FA4ABD" w:rsidR="00552F9B" w:rsidRDefault="003C3D28" w:rsidP="00552F9B">
            <w:pPr>
              <w:pStyle w:val="Heading2"/>
            </w:pPr>
            <w:r w:rsidRPr="003C3D28">
              <w:t xml:space="preserve">Master of Science in Quantum </w:t>
            </w:r>
            <w:proofErr w:type="spellStart"/>
            <w:r w:rsidRPr="003C3D28">
              <w:t>Radiophysics</w:t>
            </w:r>
            <w:proofErr w:type="spellEnd"/>
            <w:r w:rsidRPr="003C3D28">
              <w:t xml:space="preserve"> and Electronics</w:t>
            </w:r>
          </w:p>
          <w:p w14:paraId="21F41DAC" w14:textId="544FE2E7" w:rsidR="00552F9B" w:rsidRPr="00552F9B" w:rsidRDefault="003C3D28" w:rsidP="003C3D28">
            <w:pPr>
              <w:pStyle w:val="Heading4"/>
            </w:pPr>
            <w:r>
              <w:t>University of Kiev, UA</w:t>
            </w:r>
          </w:p>
        </w:tc>
        <w:tc>
          <w:tcPr>
            <w:tcW w:w="450" w:type="dxa"/>
            <w:tcBorders>
              <w:left w:val="single" w:sz="4" w:space="0" w:color="D9D9D9" w:themeColor="background1" w:themeShade="D9"/>
            </w:tcBorders>
          </w:tcPr>
          <w:p w14:paraId="2D230283" w14:textId="77777777" w:rsidR="00144072" w:rsidRPr="00997E86" w:rsidRDefault="00144072" w:rsidP="00144072">
            <w:pPr>
              <w:pStyle w:val="Heading1"/>
            </w:pPr>
          </w:p>
        </w:tc>
        <w:bookmarkStart w:id="2" w:name="_Hlk15659170"/>
        <w:tc>
          <w:tcPr>
            <w:tcW w:w="6480" w:type="dxa"/>
            <w:gridSpan w:val="2"/>
          </w:tcPr>
          <w:p w14:paraId="332429D1" w14:textId="6A823E4E" w:rsidR="00144072" w:rsidRDefault="00CB6529" w:rsidP="00144072">
            <w:pPr>
              <w:pStyle w:val="Heading1"/>
            </w:pPr>
            <w:sdt>
              <w:sdtPr>
                <w:id w:val="864106690"/>
                <w:placeholder>
                  <w:docPart w:val="22496D1CE67A4CE0AA8E77DDB5BEE717"/>
                </w:placeholder>
                <w:temporary/>
                <w:showingPlcHdr/>
                <w15:appearance w15:val="hidden"/>
              </w:sdtPr>
              <w:sdtEndPr/>
              <w:sdtContent>
                <w:r w:rsidR="00144072">
                  <w:t>Experience</w:t>
                </w:r>
              </w:sdtContent>
            </w:sdt>
            <w:bookmarkEnd w:id="2"/>
            <w:r w:rsidR="003C3D28">
              <w:t xml:space="preserve">  highlights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95"/>
              <w:gridCol w:w="3248"/>
              <w:gridCol w:w="2327"/>
            </w:tblGrid>
            <w:tr w:rsidR="00936766" w:rsidRPr="00A70CA7" w14:paraId="23C0C963" w14:textId="77777777" w:rsidTr="004A14DD">
              <w:tc>
                <w:tcPr>
                  <w:tcW w:w="895" w:type="dxa"/>
                </w:tcPr>
                <w:p w14:paraId="0D6502AF" w14:textId="77777777" w:rsidR="005D033A" w:rsidRPr="00A70CA7" w:rsidRDefault="005D033A" w:rsidP="00A70CA7">
                  <w:pPr>
                    <w:pStyle w:val="Heading3"/>
                    <w:outlineLvl w:val="2"/>
                  </w:pPr>
                  <w:r>
                    <w:rPr>
                      <w:noProof/>
                    </w:rPr>
                    <w:drawing>
                      <wp:inline distT="0" distB="0" distL="0" distR="0" wp14:anchorId="5BCF549F" wp14:editId="3BEE4DC6">
                        <wp:extent cx="284480" cy="284480"/>
                        <wp:effectExtent l="0" t="0" r="1270" b="1270"/>
                        <wp:docPr id="17" name="Picture 17" descr="RBC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" name="Picture 17" descr="RBC"/>
                                <pic:cNvPicPr/>
                              </pic:nvPicPr>
                              <pic:blipFill>
                                <a:blip r:embed="rId2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4480" cy="2844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48" w:type="dxa"/>
                </w:tcPr>
                <w:p w14:paraId="7724992F" w14:textId="77777777" w:rsidR="005D033A" w:rsidRPr="00A70CA7" w:rsidRDefault="005C6B9B" w:rsidP="005C6B9B">
                  <w:pPr>
                    <w:pStyle w:val="Heading3"/>
                    <w:spacing w:before="120"/>
                    <w:jc w:val="both"/>
                    <w:outlineLvl w:val="2"/>
                  </w:pPr>
                  <w:r>
                    <w:t>RBC</w:t>
                  </w:r>
                </w:p>
              </w:tc>
              <w:tc>
                <w:tcPr>
                  <w:tcW w:w="2327" w:type="dxa"/>
                </w:tcPr>
                <w:p w14:paraId="5215A752" w14:textId="77777777" w:rsidR="005D033A" w:rsidRPr="00A70CA7" w:rsidRDefault="005D033A" w:rsidP="005C6B9B">
                  <w:pPr>
                    <w:pStyle w:val="Heading3"/>
                    <w:spacing w:before="120"/>
                    <w:jc w:val="right"/>
                    <w:outlineLvl w:val="2"/>
                  </w:pPr>
                  <w:r w:rsidRPr="00A70CA7">
                    <w:t>2019/04 - 2019/07</w:t>
                  </w:r>
                </w:p>
              </w:tc>
            </w:tr>
            <w:tr w:rsidR="005D033A" w:rsidRPr="00A70CA7" w14:paraId="1E341E8E" w14:textId="77777777" w:rsidTr="004A14DD">
              <w:tc>
                <w:tcPr>
                  <w:tcW w:w="6470" w:type="dxa"/>
                  <w:gridSpan w:val="3"/>
                </w:tcPr>
                <w:p w14:paraId="35FA9137" w14:textId="77777777" w:rsidR="005D033A" w:rsidRDefault="005D033A" w:rsidP="005D033A">
                  <w:pPr>
                    <w:pStyle w:val="ListBullet"/>
                    <w:numPr>
                      <w:ilvl w:val="0"/>
                      <w:numId w:val="11"/>
                    </w:numPr>
                  </w:pPr>
                  <w:r>
                    <w:t>Implemented preliminary designs and front-to-back functionality for the new 2.0 version of the MoveSnap.com application (Angular 7, .NET Core).</w:t>
                  </w:r>
                </w:p>
                <w:p w14:paraId="68A1B1EF" w14:textId="77777777" w:rsidR="005D033A" w:rsidRPr="00A70CA7" w:rsidRDefault="005D033A" w:rsidP="005D033A">
                  <w:pPr>
                    <w:pStyle w:val="ListBullet"/>
                    <w:numPr>
                      <w:ilvl w:val="0"/>
                      <w:numId w:val="11"/>
                    </w:numPr>
                  </w:pPr>
                  <w:r>
                    <w:t>Worked on maintaining, bug fixing and design augmentations of an existing/in-production MoveSnap.com application (AngularJS, Node.js).</w:t>
                  </w:r>
                </w:p>
              </w:tc>
            </w:tr>
            <w:tr w:rsidR="00936766" w:rsidRPr="00A70CA7" w14:paraId="5BBB86FF" w14:textId="77777777" w:rsidTr="004A14DD">
              <w:tc>
                <w:tcPr>
                  <w:tcW w:w="895" w:type="dxa"/>
                </w:tcPr>
                <w:p w14:paraId="5084E34F" w14:textId="77777777" w:rsidR="005D033A" w:rsidRDefault="005D033A" w:rsidP="005D033A">
                  <w:pPr>
                    <w:pStyle w:val="Heading3"/>
                    <w:outlineLvl w:val="2"/>
                    <w:rPr>
                      <w:noProof/>
                    </w:rPr>
                  </w:pPr>
                </w:p>
              </w:tc>
              <w:tc>
                <w:tcPr>
                  <w:tcW w:w="3248" w:type="dxa"/>
                </w:tcPr>
                <w:p w14:paraId="1511309C" w14:textId="77777777" w:rsidR="005D033A" w:rsidRPr="00A70CA7" w:rsidRDefault="005D033A" w:rsidP="005D033A">
                  <w:pPr>
                    <w:pStyle w:val="Heading3"/>
                    <w:jc w:val="right"/>
                    <w:outlineLvl w:val="2"/>
                  </w:pPr>
                </w:p>
              </w:tc>
              <w:tc>
                <w:tcPr>
                  <w:tcW w:w="2327" w:type="dxa"/>
                </w:tcPr>
                <w:p w14:paraId="4F827B28" w14:textId="77777777" w:rsidR="005D033A" w:rsidRPr="00A70CA7" w:rsidRDefault="005D033A" w:rsidP="005D033A">
                  <w:pPr>
                    <w:pStyle w:val="Heading3"/>
                    <w:jc w:val="right"/>
                    <w:outlineLvl w:val="2"/>
                  </w:pPr>
                </w:p>
              </w:tc>
            </w:tr>
            <w:tr w:rsidR="00936766" w:rsidRPr="00A70CA7" w14:paraId="5A20D76A" w14:textId="77777777" w:rsidTr="004A14DD">
              <w:tc>
                <w:tcPr>
                  <w:tcW w:w="895" w:type="dxa"/>
                </w:tcPr>
                <w:p w14:paraId="4436B9D5" w14:textId="77777777" w:rsidR="005D033A" w:rsidRPr="00A70CA7" w:rsidRDefault="005D033A" w:rsidP="005D033A">
                  <w:pPr>
                    <w:pStyle w:val="Heading3"/>
                    <w:outlineLvl w:val="2"/>
                  </w:pPr>
                  <w:r>
                    <w:rPr>
                      <w:noProof/>
                    </w:rPr>
                    <w:drawing>
                      <wp:inline distT="0" distB="0" distL="0" distR="0" wp14:anchorId="402A81FE" wp14:editId="39C9B7AE">
                        <wp:extent cx="277585" cy="277585"/>
                        <wp:effectExtent l="0" t="0" r="8255" b="8255"/>
                        <wp:docPr id="14" name="Picture 14" descr="Nymi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Nymi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416" cy="2994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48" w:type="dxa"/>
                </w:tcPr>
                <w:p w14:paraId="0283E804" w14:textId="77777777" w:rsidR="005D033A" w:rsidRPr="00A70CA7" w:rsidRDefault="005C6B9B" w:rsidP="005C6B9B">
                  <w:pPr>
                    <w:pStyle w:val="Heading3"/>
                    <w:spacing w:before="120"/>
                    <w:outlineLvl w:val="2"/>
                  </w:pPr>
                  <w:r>
                    <w:t>Nymi</w:t>
                  </w:r>
                </w:p>
              </w:tc>
              <w:tc>
                <w:tcPr>
                  <w:tcW w:w="2327" w:type="dxa"/>
                </w:tcPr>
                <w:p w14:paraId="19688772" w14:textId="0F7D3197" w:rsidR="005D033A" w:rsidRPr="00A70CA7" w:rsidRDefault="008850F2" w:rsidP="005C6B9B">
                  <w:pPr>
                    <w:pStyle w:val="Heading3"/>
                    <w:spacing w:before="120"/>
                    <w:jc w:val="right"/>
                    <w:outlineLvl w:val="2"/>
                  </w:pPr>
                  <w:r w:rsidRPr="008850F2">
                    <w:t>2016/11 - 2019/02</w:t>
                  </w:r>
                </w:p>
              </w:tc>
            </w:tr>
            <w:tr w:rsidR="005D033A" w:rsidRPr="00A70CA7" w14:paraId="0FFC1E0C" w14:textId="77777777" w:rsidTr="004A14DD">
              <w:tc>
                <w:tcPr>
                  <w:tcW w:w="6470" w:type="dxa"/>
                  <w:gridSpan w:val="3"/>
                </w:tcPr>
                <w:p w14:paraId="38F4D46D" w14:textId="77777777" w:rsidR="004A14DD" w:rsidRDefault="004A14DD" w:rsidP="004A14DD">
                  <w:pPr>
                    <w:pStyle w:val="ListBullet"/>
                    <w:numPr>
                      <w:ilvl w:val="0"/>
                      <w:numId w:val="0"/>
                    </w:numPr>
                    <w:ind w:left="-72"/>
                  </w:pPr>
                  <w:r>
                    <w:t>Prototyped, implemented and brought to production multiple applications (WPF, UWP, Web MVC and Angular, PWA, etc.) and services (RESTful Web API) for managing all aspects of the company’s unique always-on-authentication devices.</w:t>
                  </w:r>
                </w:p>
                <w:p w14:paraId="2386280D" w14:textId="77777777" w:rsidR="005C6B9B" w:rsidRDefault="005C6B9B" w:rsidP="005C6B9B">
                  <w:pPr>
                    <w:pStyle w:val="ListBullet"/>
                    <w:ind w:left="360"/>
                  </w:pPr>
                  <w:r>
                    <w:t>Responsible for C# .NET application development for the Windows platform in the predominantly embedded C/C++ shop.</w:t>
                  </w:r>
                </w:p>
                <w:p w14:paraId="6CBB3504" w14:textId="77777777" w:rsidR="005C6B9B" w:rsidRDefault="005C6B9B" w:rsidP="005C6B9B">
                  <w:pPr>
                    <w:pStyle w:val="ListBullet"/>
                    <w:ind w:left="360"/>
                  </w:pPr>
                  <w:r>
                    <w:t>Pioneered Windows-10 style best practices for UI/UX to overcome the “battleship grey” complacency for the critical client-facing applications.</w:t>
                  </w:r>
                </w:p>
                <w:p w14:paraId="64EDC06E" w14:textId="77777777" w:rsidR="005D033A" w:rsidRPr="00A70CA7" w:rsidRDefault="005C6B9B" w:rsidP="004A14DD">
                  <w:pPr>
                    <w:pStyle w:val="ListBullet"/>
                    <w:ind w:left="360"/>
                  </w:pPr>
                  <w:r>
                    <w:t>Designed and implemented efficient cross-platform (managed C# to unmanaged C/C++) communication schemes.</w:t>
                  </w:r>
                </w:p>
              </w:tc>
            </w:tr>
            <w:tr w:rsidR="00936766" w:rsidRPr="00A70CA7" w14:paraId="4B2420A6" w14:textId="77777777" w:rsidTr="004A14DD">
              <w:tc>
                <w:tcPr>
                  <w:tcW w:w="895" w:type="dxa"/>
                </w:tcPr>
                <w:p w14:paraId="56195CEB" w14:textId="77777777" w:rsidR="005D033A" w:rsidRDefault="005D033A" w:rsidP="005D033A">
                  <w:pPr>
                    <w:pStyle w:val="Heading3"/>
                    <w:outlineLvl w:val="2"/>
                    <w:rPr>
                      <w:noProof/>
                    </w:rPr>
                  </w:pPr>
                </w:p>
              </w:tc>
              <w:tc>
                <w:tcPr>
                  <w:tcW w:w="3248" w:type="dxa"/>
                </w:tcPr>
                <w:p w14:paraId="260E83CE" w14:textId="77777777" w:rsidR="005D033A" w:rsidRPr="00A70CA7" w:rsidRDefault="005D033A" w:rsidP="005D033A">
                  <w:pPr>
                    <w:pStyle w:val="Heading3"/>
                    <w:jc w:val="right"/>
                    <w:outlineLvl w:val="2"/>
                  </w:pPr>
                </w:p>
              </w:tc>
              <w:tc>
                <w:tcPr>
                  <w:tcW w:w="2327" w:type="dxa"/>
                </w:tcPr>
                <w:p w14:paraId="15E346E9" w14:textId="77777777" w:rsidR="005D033A" w:rsidRPr="00A70CA7" w:rsidRDefault="005D033A" w:rsidP="005D033A">
                  <w:pPr>
                    <w:pStyle w:val="Heading3"/>
                    <w:jc w:val="right"/>
                    <w:outlineLvl w:val="2"/>
                  </w:pPr>
                </w:p>
              </w:tc>
            </w:tr>
            <w:tr w:rsidR="00936766" w:rsidRPr="00A70CA7" w14:paraId="0D29301D" w14:textId="77777777" w:rsidTr="004A14DD">
              <w:tc>
                <w:tcPr>
                  <w:tcW w:w="895" w:type="dxa"/>
                </w:tcPr>
                <w:p w14:paraId="44056F80" w14:textId="77777777" w:rsidR="005D033A" w:rsidRPr="00A70CA7" w:rsidRDefault="00936766" w:rsidP="005D033A">
                  <w:pPr>
                    <w:pStyle w:val="Heading3"/>
                    <w:outlineLvl w:val="2"/>
                  </w:pPr>
                  <w:r>
                    <w:rPr>
                      <w:noProof/>
                    </w:rPr>
                    <w:drawing>
                      <wp:inline distT="0" distB="0" distL="0" distR="0" wp14:anchorId="3B1C0833" wp14:editId="3D7371D5">
                        <wp:extent cx="250371" cy="250371"/>
                        <wp:effectExtent l="0" t="0" r="0" b="0"/>
                        <wp:docPr id="15" name="Picture 15" descr="BMO Financial Grou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BMO Financial Grou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5009" cy="27500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48" w:type="dxa"/>
                </w:tcPr>
                <w:p w14:paraId="1F934A42" w14:textId="77777777" w:rsidR="005D033A" w:rsidRPr="00A70CA7" w:rsidRDefault="005C6B9B" w:rsidP="005C6B9B">
                  <w:pPr>
                    <w:pStyle w:val="Heading3"/>
                    <w:spacing w:before="120"/>
                    <w:outlineLvl w:val="2"/>
                  </w:pPr>
                  <w:r>
                    <w:t>BMO</w:t>
                  </w:r>
                </w:p>
              </w:tc>
              <w:tc>
                <w:tcPr>
                  <w:tcW w:w="2327" w:type="dxa"/>
                </w:tcPr>
                <w:p w14:paraId="709487C3" w14:textId="60DE863E" w:rsidR="005D033A" w:rsidRPr="00A70CA7" w:rsidRDefault="008850F2" w:rsidP="005C6B9B">
                  <w:pPr>
                    <w:pStyle w:val="Heading3"/>
                    <w:spacing w:before="120"/>
                    <w:jc w:val="right"/>
                    <w:outlineLvl w:val="2"/>
                  </w:pPr>
                  <w:r w:rsidRPr="008850F2">
                    <w:t>2014/02 - 2015/12</w:t>
                  </w:r>
                </w:p>
              </w:tc>
            </w:tr>
            <w:tr w:rsidR="005D033A" w:rsidRPr="00A70CA7" w14:paraId="4BA242E5" w14:textId="77777777" w:rsidTr="004A14DD">
              <w:tc>
                <w:tcPr>
                  <w:tcW w:w="6470" w:type="dxa"/>
                  <w:gridSpan w:val="3"/>
                </w:tcPr>
                <w:p w14:paraId="00278E26" w14:textId="77777777" w:rsidR="005C6B9B" w:rsidRDefault="005C6B9B" w:rsidP="005C6B9B">
                  <w:pPr>
                    <w:pStyle w:val="ListBullet"/>
                    <w:numPr>
                      <w:ilvl w:val="0"/>
                      <w:numId w:val="0"/>
                    </w:numPr>
                  </w:pPr>
                  <w:r>
                    <w:t xml:space="preserve">Took a dev-lead role on a green-field </w:t>
                  </w:r>
                  <w:r w:rsidRPr="005C6B9B">
                    <w:t>Obligor Linking Project</w:t>
                  </w:r>
                  <w:r>
                    <w:t xml:space="preserve"> (OLP) – where I:</w:t>
                  </w:r>
                </w:p>
                <w:p w14:paraId="0884F178" w14:textId="77777777" w:rsidR="005C6B9B" w:rsidRDefault="005C6B9B" w:rsidP="005C6B9B">
                  <w:pPr>
                    <w:pStyle w:val="ListBullet"/>
                    <w:numPr>
                      <w:ilvl w:val="0"/>
                      <w:numId w:val="11"/>
                    </w:numPr>
                  </w:pPr>
                  <w:r>
                    <w:t>D</w:t>
                  </w:r>
                  <w:r w:rsidRPr="005C6B9B">
                    <w:t xml:space="preserve">esigned and implemented </w:t>
                  </w:r>
                  <w:r>
                    <w:t>rich</w:t>
                  </w:r>
                  <w:r w:rsidR="004A14DD">
                    <w:t>-</w:t>
                  </w:r>
                  <w:r>
                    <w:t>client and web apps for various business tasks around the OLP processes: from lightning-fast user datalink console to a multi-stream data acquisition tool with visual and intuitive orchestration front.</w:t>
                  </w:r>
                </w:p>
                <w:p w14:paraId="6F303BC5" w14:textId="77777777" w:rsidR="005C6B9B" w:rsidRDefault="005C6B9B" w:rsidP="005C6B9B">
                  <w:pPr>
                    <w:pStyle w:val="ListBullet"/>
                    <w:numPr>
                      <w:ilvl w:val="0"/>
                      <w:numId w:val="11"/>
                    </w:numPr>
                  </w:pPr>
                  <w:r>
                    <w:t>Creatively applied a DNA sequencing technique to the OLP core app</w:t>
                  </w:r>
                  <w:r w:rsidR="004A14DD">
                    <w:t>,</w:t>
                  </w:r>
                  <w:r>
                    <w:t xml:space="preserve"> resulting in 85% reduction of manual drudgery and seven-fold productivity increase.</w:t>
                  </w:r>
                </w:p>
                <w:p w14:paraId="2871DF1B" w14:textId="77777777" w:rsidR="005C6B9B" w:rsidRDefault="004A14DD" w:rsidP="005C6B9B">
                  <w:pPr>
                    <w:pStyle w:val="ListBullet"/>
                    <w:numPr>
                      <w:ilvl w:val="0"/>
                      <w:numId w:val="11"/>
                    </w:numPr>
                  </w:pPr>
                  <w:r>
                    <w:t xml:space="preserve">Added a </w:t>
                  </w:r>
                  <w:r w:rsidR="005C6B9B">
                    <w:t xml:space="preserve">WCF REST service layer </w:t>
                  </w:r>
                  <w:r>
                    <w:t>for</w:t>
                  </w:r>
                  <w:r w:rsidR="005C6B9B">
                    <w:t xml:space="preserve"> the OLP</w:t>
                  </w:r>
                  <w:r>
                    <w:t>’s</w:t>
                  </w:r>
                  <w:r w:rsidR="005C6B9B">
                    <w:t xml:space="preserve"> distributed apps</w:t>
                  </w:r>
                  <w:r>
                    <w:t>’ needs</w:t>
                  </w:r>
                  <w:r w:rsidR="005C6B9B">
                    <w:t>.</w:t>
                  </w:r>
                </w:p>
                <w:p w14:paraId="3388E4C1" w14:textId="77777777" w:rsidR="005C6B9B" w:rsidRDefault="004A14DD" w:rsidP="005C6B9B">
                  <w:pPr>
                    <w:pStyle w:val="ListBullet"/>
                    <w:numPr>
                      <w:ilvl w:val="0"/>
                      <w:numId w:val="11"/>
                    </w:numPr>
                  </w:pPr>
                  <w:r>
                    <w:t>Prototype</w:t>
                  </w:r>
                  <w:r w:rsidR="00936766">
                    <w:t>d</w:t>
                  </w:r>
                  <w:r>
                    <w:t xml:space="preserve"> an </w:t>
                  </w:r>
                  <w:r w:rsidR="005C6B9B">
                    <w:t>MVC web app for a quick processing of To-do lists in the approval workflow spread across multiple departments.</w:t>
                  </w:r>
                </w:p>
                <w:p w14:paraId="25BC80B4" w14:textId="77777777" w:rsidR="005D033A" w:rsidRPr="00A70CA7" w:rsidRDefault="005C6B9B" w:rsidP="00936766">
                  <w:pPr>
                    <w:pStyle w:val="ListBullet"/>
                    <w:numPr>
                      <w:ilvl w:val="0"/>
                      <w:numId w:val="11"/>
                    </w:numPr>
                  </w:pPr>
                  <w:r>
                    <w:t>Custom Reporting System for distributing key indicators of daily DAQ runs to the involved parties through the internal email and web-client pathways.</w:t>
                  </w:r>
                </w:p>
              </w:tc>
            </w:tr>
          </w:tbl>
          <w:p w14:paraId="2AED2C4D" w14:textId="77777777" w:rsidR="00A6425D" w:rsidRPr="006C2DFF" w:rsidRDefault="00A6425D" w:rsidP="005D033A">
            <w:pPr>
              <w:pStyle w:val="ListBullet"/>
              <w:numPr>
                <w:ilvl w:val="0"/>
                <w:numId w:val="0"/>
              </w:numPr>
            </w:pPr>
          </w:p>
        </w:tc>
      </w:tr>
    </w:tbl>
    <w:p w14:paraId="3003A78D" w14:textId="6E5FBB06" w:rsidR="005A20B8" w:rsidRDefault="005A20B8"/>
    <w:p w14:paraId="65871C28" w14:textId="3FA32024" w:rsidR="003C3D28" w:rsidRDefault="00CB6529" w:rsidP="003C3D28">
      <w:pPr>
        <w:keepNext/>
        <w:keepLines/>
        <w:outlineLvl w:val="0"/>
        <w:rPr>
          <w:rFonts w:eastAsiaTheme="majorEastAsia" w:cstheme="majorBidi"/>
          <w:caps/>
          <w:color w:val="1D3251" w:themeColor="accent1"/>
          <w:spacing w:val="120"/>
          <w:sz w:val="32"/>
          <w:szCs w:val="32"/>
        </w:rPr>
      </w:pPr>
      <w:sdt>
        <w:sdtPr>
          <w:rPr>
            <w:rFonts w:eastAsiaTheme="majorEastAsia" w:cstheme="majorBidi"/>
            <w:caps/>
            <w:color w:val="1D3251" w:themeColor="accent1"/>
            <w:spacing w:val="120"/>
            <w:sz w:val="32"/>
            <w:szCs w:val="32"/>
          </w:rPr>
          <w:id w:val="800115867"/>
          <w:placeholder>
            <w:docPart w:val="34569A040141484997610F8BD4CC903E"/>
          </w:placeholder>
          <w:temporary/>
          <w:showingPlcHdr/>
          <w15:appearance w15:val="hidden"/>
        </w:sdtPr>
        <w:sdtEndPr/>
        <w:sdtContent>
          <w:r w:rsidR="003C3D28" w:rsidRPr="003C3D28">
            <w:rPr>
              <w:rFonts w:eastAsiaTheme="majorEastAsia" w:cstheme="majorBidi"/>
              <w:caps/>
              <w:color w:val="1D3251" w:themeColor="accent1"/>
              <w:spacing w:val="120"/>
              <w:sz w:val="32"/>
              <w:szCs w:val="32"/>
            </w:rPr>
            <w:t>Experience</w:t>
          </w:r>
        </w:sdtContent>
      </w:sdt>
      <w:r w:rsidR="003C3D28">
        <w:rPr>
          <w:rFonts w:eastAsiaTheme="majorEastAsia" w:cstheme="majorBidi"/>
          <w:caps/>
          <w:color w:val="1D3251" w:themeColor="accent1"/>
          <w:spacing w:val="120"/>
          <w:sz w:val="32"/>
          <w:szCs w:val="32"/>
        </w:rPr>
        <w:t xml:space="preserve"> </w:t>
      </w:r>
      <w:r w:rsidR="001F7EC5">
        <w:rPr>
          <w:rFonts w:eastAsiaTheme="majorEastAsia" w:cstheme="majorBidi"/>
          <w:caps/>
          <w:color w:val="1D3251" w:themeColor="accent1"/>
          <w:spacing w:val="120"/>
          <w:sz w:val="32"/>
          <w:szCs w:val="32"/>
        </w:rPr>
        <w:t>–</w:t>
      </w:r>
      <w:r w:rsidR="003C3D28">
        <w:rPr>
          <w:rFonts w:eastAsiaTheme="majorEastAsia" w:cstheme="majorBidi"/>
          <w:caps/>
          <w:color w:val="1D3251" w:themeColor="accent1"/>
          <w:spacing w:val="120"/>
          <w:sz w:val="32"/>
          <w:szCs w:val="32"/>
        </w:rPr>
        <w:t xml:space="preserve"> chrono</w:t>
      </w:r>
    </w:p>
    <w:p w14:paraId="427945A5" w14:textId="77777777" w:rsidR="001F7EC5" w:rsidRPr="003C3D28" w:rsidRDefault="001F7EC5" w:rsidP="003C3D28">
      <w:pPr>
        <w:keepNext/>
        <w:keepLines/>
        <w:outlineLvl w:val="0"/>
        <w:rPr>
          <w:caps/>
          <w:spacing w:val="1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0"/>
        <w:gridCol w:w="3505"/>
        <w:gridCol w:w="1437"/>
        <w:gridCol w:w="2698"/>
      </w:tblGrid>
      <w:tr w:rsidR="00C81020" w:rsidRPr="00E628A8" w14:paraId="21D6472F" w14:textId="77777777" w:rsidTr="001F7EC5">
        <w:trPr>
          <w:trHeight w:hRule="exact" w:val="533"/>
        </w:trPr>
        <w:tc>
          <w:tcPr>
            <w:tcW w:w="3150" w:type="dxa"/>
            <w:vAlign w:val="center"/>
          </w:tcPr>
          <w:p w14:paraId="0323C0B2" w14:textId="00D2B5AB" w:rsidR="00E628A8" w:rsidRPr="00E628A8" w:rsidRDefault="00E628A8">
            <w:pPr>
              <w:rPr>
                <w:sz w:val="22"/>
                <w:szCs w:val="22"/>
              </w:rPr>
            </w:pPr>
            <w:r w:rsidRPr="00E628A8">
              <w:rPr>
                <w:noProof/>
                <w:sz w:val="22"/>
                <w:szCs w:val="22"/>
              </w:rPr>
              <w:drawing>
                <wp:inline distT="0" distB="0" distL="0" distR="0" wp14:anchorId="2E90241C" wp14:editId="6AC6087B">
                  <wp:extent cx="284480" cy="284480"/>
                  <wp:effectExtent l="0" t="0" r="1270" b="1270"/>
                  <wp:docPr id="18" name="Picture 18" descr="RBC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RBC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480" cy="284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  <w:vAlign w:val="center"/>
          </w:tcPr>
          <w:p w14:paraId="0DA40F5C" w14:textId="28FD0667" w:rsidR="00E628A8" w:rsidRPr="00E628A8" w:rsidRDefault="00E628A8">
            <w:pPr>
              <w:rPr>
                <w:sz w:val="22"/>
                <w:szCs w:val="22"/>
              </w:rPr>
            </w:pPr>
            <w:r w:rsidRPr="00E628A8">
              <w:rPr>
                <w:sz w:val="22"/>
                <w:szCs w:val="22"/>
              </w:rPr>
              <w:t>RBC</w:t>
            </w:r>
          </w:p>
        </w:tc>
        <w:tc>
          <w:tcPr>
            <w:tcW w:w="1437" w:type="dxa"/>
            <w:vAlign w:val="center"/>
          </w:tcPr>
          <w:p w14:paraId="69EDF3B8" w14:textId="77777777" w:rsidR="00E628A8" w:rsidRPr="00E628A8" w:rsidRDefault="00E628A8">
            <w:pPr>
              <w:rPr>
                <w:sz w:val="22"/>
                <w:szCs w:val="22"/>
              </w:rPr>
            </w:pPr>
          </w:p>
        </w:tc>
        <w:tc>
          <w:tcPr>
            <w:tcW w:w="2698" w:type="dxa"/>
            <w:vAlign w:val="center"/>
          </w:tcPr>
          <w:p w14:paraId="68ABCCA2" w14:textId="5B312191" w:rsidR="00E628A8" w:rsidRPr="00E628A8" w:rsidRDefault="00E628A8" w:rsidP="00E628A8">
            <w:pPr>
              <w:jc w:val="right"/>
              <w:rPr>
                <w:sz w:val="22"/>
                <w:szCs w:val="22"/>
              </w:rPr>
            </w:pPr>
            <w:r w:rsidRPr="00E628A8">
              <w:rPr>
                <w:sz w:val="22"/>
                <w:szCs w:val="22"/>
              </w:rPr>
              <w:t>2019/04 - 2019/07</w:t>
            </w:r>
          </w:p>
        </w:tc>
      </w:tr>
      <w:tr w:rsidR="00C81020" w:rsidRPr="00E628A8" w14:paraId="5E81B6DC" w14:textId="77777777" w:rsidTr="001F7EC5">
        <w:trPr>
          <w:trHeight w:hRule="exact" w:val="533"/>
        </w:trPr>
        <w:tc>
          <w:tcPr>
            <w:tcW w:w="3150" w:type="dxa"/>
            <w:vAlign w:val="center"/>
          </w:tcPr>
          <w:p w14:paraId="3EA5B15B" w14:textId="19E3901E" w:rsidR="00E628A8" w:rsidRPr="00E628A8" w:rsidRDefault="00E628A8">
            <w:pPr>
              <w:rPr>
                <w:noProof/>
                <w:sz w:val="22"/>
                <w:szCs w:val="22"/>
              </w:rPr>
            </w:pPr>
            <w:r w:rsidRPr="00E628A8">
              <w:rPr>
                <w:noProof/>
                <w:sz w:val="22"/>
                <w:szCs w:val="22"/>
              </w:rPr>
              <w:drawing>
                <wp:inline distT="0" distB="0" distL="0" distR="0" wp14:anchorId="4A1CA1B2" wp14:editId="4773F87D">
                  <wp:extent cx="277585" cy="277585"/>
                  <wp:effectExtent l="0" t="0" r="8255" b="8255"/>
                  <wp:docPr id="19" name="Picture 19" descr="Nym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m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416" cy="299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  <w:vAlign w:val="center"/>
          </w:tcPr>
          <w:p w14:paraId="7591D37C" w14:textId="1A76DC46" w:rsidR="00E628A8" w:rsidRPr="00E628A8" w:rsidRDefault="00E628A8">
            <w:pPr>
              <w:rPr>
                <w:sz w:val="22"/>
                <w:szCs w:val="22"/>
              </w:rPr>
            </w:pPr>
            <w:r w:rsidRPr="00E628A8">
              <w:rPr>
                <w:sz w:val="22"/>
                <w:szCs w:val="22"/>
              </w:rPr>
              <w:t>Nymi</w:t>
            </w:r>
          </w:p>
        </w:tc>
        <w:tc>
          <w:tcPr>
            <w:tcW w:w="1437" w:type="dxa"/>
            <w:vAlign w:val="center"/>
          </w:tcPr>
          <w:p w14:paraId="766B3DAB" w14:textId="77777777" w:rsidR="00E628A8" w:rsidRPr="00E628A8" w:rsidRDefault="00E628A8">
            <w:pPr>
              <w:rPr>
                <w:sz w:val="22"/>
                <w:szCs w:val="22"/>
              </w:rPr>
            </w:pPr>
          </w:p>
        </w:tc>
        <w:tc>
          <w:tcPr>
            <w:tcW w:w="2698" w:type="dxa"/>
            <w:vAlign w:val="center"/>
          </w:tcPr>
          <w:p w14:paraId="0B29D29E" w14:textId="31C1665C" w:rsidR="00E628A8" w:rsidRPr="00E628A8" w:rsidRDefault="00E628A8" w:rsidP="00E628A8">
            <w:pPr>
              <w:jc w:val="right"/>
              <w:rPr>
                <w:sz w:val="22"/>
                <w:szCs w:val="22"/>
              </w:rPr>
            </w:pPr>
            <w:r w:rsidRPr="00E628A8">
              <w:rPr>
                <w:sz w:val="22"/>
                <w:szCs w:val="22"/>
              </w:rPr>
              <w:t>2016/11 - 2019/02</w:t>
            </w:r>
          </w:p>
        </w:tc>
      </w:tr>
      <w:tr w:rsidR="00C81020" w:rsidRPr="00E628A8" w14:paraId="3063A2A6" w14:textId="77777777" w:rsidTr="001F7EC5">
        <w:trPr>
          <w:trHeight w:hRule="exact" w:val="533"/>
        </w:trPr>
        <w:tc>
          <w:tcPr>
            <w:tcW w:w="3150" w:type="dxa"/>
            <w:vAlign w:val="center"/>
          </w:tcPr>
          <w:p w14:paraId="54166BD5" w14:textId="1770C375" w:rsidR="00E628A8" w:rsidRPr="00E628A8" w:rsidRDefault="00E628A8">
            <w:pPr>
              <w:rPr>
                <w:noProof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78CDF8B6" wp14:editId="1C0BA0B7">
                  <wp:extent cx="255814" cy="255814"/>
                  <wp:effectExtent l="0" t="0" r="0" b="0"/>
                  <wp:docPr id="21" name="Picture 21" descr="SCIEX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CIEX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278" cy="294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  <w:vAlign w:val="center"/>
          </w:tcPr>
          <w:p w14:paraId="7B339F1F" w14:textId="5C77DBDA" w:rsidR="00E628A8" w:rsidRPr="00E628A8" w:rsidRDefault="00E628A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Sciex</w:t>
            </w:r>
          </w:p>
        </w:tc>
        <w:tc>
          <w:tcPr>
            <w:tcW w:w="1437" w:type="dxa"/>
            <w:vAlign w:val="center"/>
          </w:tcPr>
          <w:p w14:paraId="066C52D0" w14:textId="77777777" w:rsidR="00E628A8" w:rsidRPr="00E628A8" w:rsidRDefault="00E628A8">
            <w:pPr>
              <w:rPr>
                <w:sz w:val="22"/>
                <w:szCs w:val="22"/>
              </w:rPr>
            </w:pPr>
          </w:p>
        </w:tc>
        <w:tc>
          <w:tcPr>
            <w:tcW w:w="2698" w:type="dxa"/>
            <w:vAlign w:val="center"/>
          </w:tcPr>
          <w:p w14:paraId="04B1B46E" w14:textId="4BA5BA16" w:rsidR="00E628A8" w:rsidRPr="00E628A8" w:rsidRDefault="00E628A8" w:rsidP="00E628A8">
            <w:pPr>
              <w:jc w:val="right"/>
              <w:rPr>
                <w:sz w:val="22"/>
                <w:szCs w:val="22"/>
              </w:rPr>
            </w:pPr>
            <w:r w:rsidRPr="00E628A8">
              <w:rPr>
                <w:sz w:val="22"/>
                <w:szCs w:val="22"/>
              </w:rPr>
              <w:t>2016/03 - 2016/11</w:t>
            </w:r>
          </w:p>
        </w:tc>
      </w:tr>
      <w:tr w:rsidR="00C81020" w:rsidRPr="00E628A8" w14:paraId="7D15ED8F" w14:textId="77777777" w:rsidTr="001F7EC5">
        <w:trPr>
          <w:trHeight w:hRule="exact" w:val="533"/>
        </w:trPr>
        <w:tc>
          <w:tcPr>
            <w:tcW w:w="3150" w:type="dxa"/>
            <w:vAlign w:val="center"/>
          </w:tcPr>
          <w:p w14:paraId="32B3C5CB" w14:textId="20064589" w:rsidR="00E628A8" w:rsidRDefault="00E628A8" w:rsidP="00E628A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BA6656C" wp14:editId="298DB31B">
                  <wp:extent cx="250371" cy="250371"/>
                  <wp:effectExtent l="0" t="0" r="0" b="0"/>
                  <wp:docPr id="20" name="Picture 20" descr="BMO Financial Gro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MO Financial Gro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009" cy="2750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  <w:vAlign w:val="center"/>
          </w:tcPr>
          <w:p w14:paraId="35B7DCE1" w14:textId="504AD0C7" w:rsidR="00E628A8" w:rsidRDefault="00E628A8" w:rsidP="00E628A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BMO</w:t>
            </w:r>
          </w:p>
        </w:tc>
        <w:tc>
          <w:tcPr>
            <w:tcW w:w="1437" w:type="dxa"/>
            <w:vAlign w:val="center"/>
          </w:tcPr>
          <w:p w14:paraId="69A17F4C" w14:textId="77777777" w:rsidR="00E628A8" w:rsidRPr="00E628A8" w:rsidRDefault="00E628A8" w:rsidP="00E628A8">
            <w:pPr>
              <w:rPr>
                <w:sz w:val="22"/>
                <w:szCs w:val="22"/>
              </w:rPr>
            </w:pPr>
          </w:p>
        </w:tc>
        <w:tc>
          <w:tcPr>
            <w:tcW w:w="2698" w:type="dxa"/>
            <w:vAlign w:val="center"/>
          </w:tcPr>
          <w:p w14:paraId="739D8576" w14:textId="12687D1D" w:rsidR="00E628A8" w:rsidRPr="00E628A8" w:rsidRDefault="00E628A8" w:rsidP="00E628A8">
            <w:pPr>
              <w:jc w:val="right"/>
              <w:rPr>
                <w:sz w:val="22"/>
                <w:szCs w:val="22"/>
              </w:rPr>
            </w:pPr>
            <w:r w:rsidRPr="00E628A8">
              <w:rPr>
                <w:sz w:val="22"/>
                <w:szCs w:val="22"/>
              </w:rPr>
              <w:t>2014/02 - 2015/12</w:t>
            </w:r>
          </w:p>
        </w:tc>
      </w:tr>
      <w:tr w:rsidR="00C81020" w:rsidRPr="00E628A8" w14:paraId="70118EF6" w14:textId="77777777" w:rsidTr="001F7EC5">
        <w:trPr>
          <w:trHeight w:hRule="exact" w:val="533"/>
        </w:trPr>
        <w:tc>
          <w:tcPr>
            <w:tcW w:w="3150" w:type="dxa"/>
            <w:vAlign w:val="center"/>
          </w:tcPr>
          <w:p w14:paraId="3B3C6D80" w14:textId="4702A3F6" w:rsidR="00E628A8" w:rsidRDefault="00E628A8" w:rsidP="00E628A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190D021" wp14:editId="563CC928">
                  <wp:extent cx="250190" cy="250190"/>
                  <wp:effectExtent l="0" t="0" r="0" b="0"/>
                  <wp:docPr id="22" name="Picture 22" descr="mobileLIVE - EmergiTEL Gro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mobileLIVE - EmergiTEL Gro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162" cy="268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  <w:vAlign w:val="center"/>
          </w:tcPr>
          <w:p w14:paraId="1841A311" w14:textId="4DE55B53" w:rsidR="00E628A8" w:rsidRPr="00E628A8" w:rsidRDefault="003976E7" w:rsidP="00E628A8">
            <w:pPr>
              <w:rPr>
                <w:sz w:val="22"/>
                <w:szCs w:val="22"/>
              </w:rPr>
            </w:pPr>
            <w:proofErr w:type="spellStart"/>
            <w:r w:rsidRPr="003976E7">
              <w:rPr>
                <w:sz w:val="22"/>
                <w:szCs w:val="22"/>
              </w:rPr>
              <w:t>mobileLIVE</w:t>
            </w:r>
            <w:proofErr w:type="spellEnd"/>
            <w:r w:rsidRPr="003976E7">
              <w:rPr>
                <w:sz w:val="22"/>
                <w:szCs w:val="22"/>
              </w:rPr>
              <w:t xml:space="preserve"> - </w:t>
            </w:r>
            <w:proofErr w:type="spellStart"/>
            <w:r w:rsidRPr="003976E7">
              <w:rPr>
                <w:sz w:val="22"/>
                <w:szCs w:val="22"/>
              </w:rPr>
              <w:t>EmergiTEL</w:t>
            </w:r>
            <w:proofErr w:type="spellEnd"/>
            <w:r w:rsidRPr="003976E7">
              <w:rPr>
                <w:sz w:val="22"/>
                <w:szCs w:val="22"/>
              </w:rPr>
              <w:t xml:space="preserve"> Group</w:t>
            </w:r>
          </w:p>
        </w:tc>
        <w:tc>
          <w:tcPr>
            <w:tcW w:w="1437" w:type="dxa"/>
            <w:vAlign w:val="center"/>
          </w:tcPr>
          <w:p w14:paraId="2919754E" w14:textId="77777777" w:rsidR="00E628A8" w:rsidRPr="00E628A8" w:rsidRDefault="00E628A8" w:rsidP="00E628A8">
            <w:pPr>
              <w:rPr>
                <w:sz w:val="22"/>
                <w:szCs w:val="22"/>
              </w:rPr>
            </w:pPr>
          </w:p>
        </w:tc>
        <w:tc>
          <w:tcPr>
            <w:tcW w:w="2698" w:type="dxa"/>
            <w:vAlign w:val="center"/>
          </w:tcPr>
          <w:p w14:paraId="50B5F8AB" w14:textId="2FE8FE37" w:rsidR="00E628A8" w:rsidRPr="00E628A8" w:rsidRDefault="003976E7" w:rsidP="00E628A8">
            <w:pPr>
              <w:jc w:val="right"/>
              <w:rPr>
                <w:sz w:val="22"/>
                <w:szCs w:val="22"/>
              </w:rPr>
            </w:pPr>
            <w:r w:rsidRPr="003976E7">
              <w:rPr>
                <w:sz w:val="22"/>
                <w:szCs w:val="22"/>
              </w:rPr>
              <w:t>2013/10 - 2013/12</w:t>
            </w:r>
          </w:p>
        </w:tc>
      </w:tr>
      <w:tr w:rsidR="00336596" w:rsidRPr="00E628A8" w14:paraId="6E4A7D8D" w14:textId="77777777" w:rsidTr="001F7EC5">
        <w:trPr>
          <w:trHeight w:hRule="exact" w:val="533"/>
        </w:trPr>
        <w:tc>
          <w:tcPr>
            <w:tcW w:w="3150" w:type="dxa"/>
            <w:vAlign w:val="center"/>
          </w:tcPr>
          <w:p w14:paraId="24D03F06" w14:textId="1D8410E5" w:rsidR="003976E7" w:rsidRDefault="00EF579A" w:rsidP="00E628A8">
            <w:pPr>
              <w:rPr>
                <w:noProof/>
              </w:rPr>
            </w:pPr>
            <w:r w:rsidRPr="00EF579A">
              <w:rPr>
                <w:noProof/>
              </w:rPr>
              <w:drawing>
                <wp:inline distT="0" distB="0" distL="0" distR="0" wp14:anchorId="6E88F4F5" wp14:editId="3D5A5ECC">
                  <wp:extent cx="963386" cy="23362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5" cy="3492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  <w:vAlign w:val="center"/>
          </w:tcPr>
          <w:p w14:paraId="640E8977" w14:textId="00582006" w:rsidR="003976E7" w:rsidRPr="003976E7" w:rsidRDefault="00EF579A" w:rsidP="00E628A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Livingston International</w:t>
            </w:r>
          </w:p>
        </w:tc>
        <w:tc>
          <w:tcPr>
            <w:tcW w:w="1437" w:type="dxa"/>
            <w:vAlign w:val="center"/>
          </w:tcPr>
          <w:p w14:paraId="1CBC9497" w14:textId="77777777" w:rsidR="003976E7" w:rsidRPr="00E628A8" w:rsidRDefault="003976E7" w:rsidP="00E628A8">
            <w:pPr>
              <w:rPr>
                <w:sz w:val="22"/>
                <w:szCs w:val="22"/>
              </w:rPr>
            </w:pPr>
          </w:p>
        </w:tc>
        <w:tc>
          <w:tcPr>
            <w:tcW w:w="2698" w:type="dxa"/>
            <w:vAlign w:val="center"/>
          </w:tcPr>
          <w:p w14:paraId="099D3016" w14:textId="296A866B" w:rsidR="003976E7" w:rsidRPr="003976E7" w:rsidRDefault="00EF579A" w:rsidP="00E628A8">
            <w:pPr>
              <w:jc w:val="right"/>
              <w:rPr>
                <w:sz w:val="22"/>
                <w:szCs w:val="22"/>
              </w:rPr>
            </w:pPr>
            <w:r w:rsidRPr="00EF579A">
              <w:rPr>
                <w:sz w:val="22"/>
                <w:szCs w:val="22"/>
              </w:rPr>
              <w:t>2013/02 - 2013/09</w:t>
            </w:r>
          </w:p>
        </w:tc>
      </w:tr>
      <w:tr w:rsidR="00C81020" w:rsidRPr="00E628A8" w14:paraId="3448A158" w14:textId="77777777" w:rsidTr="001F7EC5">
        <w:trPr>
          <w:trHeight w:hRule="exact" w:val="533"/>
        </w:trPr>
        <w:tc>
          <w:tcPr>
            <w:tcW w:w="3150" w:type="dxa"/>
            <w:vAlign w:val="center"/>
          </w:tcPr>
          <w:p w14:paraId="1ED826E3" w14:textId="2F645B6F" w:rsidR="00EF579A" w:rsidRPr="00EF579A" w:rsidRDefault="00EF579A" w:rsidP="00E628A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D490C28" wp14:editId="68BB2B80">
                  <wp:extent cx="241300" cy="241300"/>
                  <wp:effectExtent l="0" t="0" r="6350" b="6350"/>
                  <wp:docPr id="23" name="Picture 23" descr="Cit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it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532" cy="2585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  <w:vAlign w:val="center"/>
          </w:tcPr>
          <w:p w14:paraId="655891C7" w14:textId="70B13E87" w:rsidR="00EF579A" w:rsidRDefault="00EF579A" w:rsidP="00E628A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Citi</w:t>
            </w:r>
          </w:p>
        </w:tc>
        <w:tc>
          <w:tcPr>
            <w:tcW w:w="1437" w:type="dxa"/>
            <w:vAlign w:val="center"/>
          </w:tcPr>
          <w:p w14:paraId="11DD6BCB" w14:textId="77777777" w:rsidR="00EF579A" w:rsidRPr="00E628A8" w:rsidRDefault="00EF579A" w:rsidP="00E628A8">
            <w:pPr>
              <w:rPr>
                <w:sz w:val="22"/>
                <w:szCs w:val="22"/>
              </w:rPr>
            </w:pPr>
          </w:p>
        </w:tc>
        <w:tc>
          <w:tcPr>
            <w:tcW w:w="2698" w:type="dxa"/>
            <w:vAlign w:val="center"/>
          </w:tcPr>
          <w:p w14:paraId="767CFED1" w14:textId="4B69A34B" w:rsidR="00EF579A" w:rsidRPr="00EF579A" w:rsidRDefault="00EF579A" w:rsidP="00E628A8">
            <w:pPr>
              <w:jc w:val="right"/>
              <w:rPr>
                <w:sz w:val="22"/>
                <w:szCs w:val="22"/>
              </w:rPr>
            </w:pPr>
            <w:r w:rsidRPr="00EF579A">
              <w:rPr>
                <w:sz w:val="22"/>
                <w:szCs w:val="22"/>
              </w:rPr>
              <w:t>2012/10 - 2012/12</w:t>
            </w:r>
          </w:p>
        </w:tc>
      </w:tr>
      <w:tr w:rsidR="00CE6916" w:rsidRPr="00E628A8" w14:paraId="6AAD515D" w14:textId="77777777" w:rsidTr="001F7EC5">
        <w:trPr>
          <w:trHeight w:hRule="exact" w:val="533"/>
        </w:trPr>
        <w:tc>
          <w:tcPr>
            <w:tcW w:w="3150" w:type="dxa"/>
            <w:vAlign w:val="center"/>
          </w:tcPr>
          <w:p w14:paraId="02058B30" w14:textId="191BC0D9" w:rsidR="00EF579A" w:rsidRDefault="00EF579A" w:rsidP="00E628A8">
            <w:pPr>
              <w:rPr>
                <w:noProof/>
              </w:rPr>
            </w:pPr>
            <w:r w:rsidRPr="00EF579A">
              <w:rPr>
                <w:noProof/>
              </w:rPr>
              <w:drawing>
                <wp:inline distT="0" distB="0" distL="0" distR="0" wp14:anchorId="58C1F7DC" wp14:editId="3D58ECD6">
                  <wp:extent cx="757766" cy="246274"/>
                  <wp:effectExtent l="0" t="0" r="4445" b="1905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2502" cy="273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  <w:vAlign w:val="center"/>
          </w:tcPr>
          <w:p w14:paraId="29B95BBF" w14:textId="711C759D" w:rsidR="00EF579A" w:rsidRDefault="00EF579A" w:rsidP="00E628A8">
            <w:pPr>
              <w:rPr>
                <w:sz w:val="22"/>
                <w:szCs w:val="22"/>
              </w:rPr>
            </w:pPr>
            <w:r w:rsidRPr="00EF579A">
              <w:rPr>
                <w:sz w:val="22"/>
                <w:szCs w:val="22"/>
              </w:rPr>
              <w:t>Global Financial</w:t>
            </w:r>
          </w:p>
        </w:tc>
        <w:tc>
          <w:tcPr>
            <w:tcW w:w="1437" w:type="dxa"/>
            <w:vAlign w:val="center"/>
          </w:tcPr>
          <w:p w14:paraId="470187C7" w14:textId="77777777" w:rsidR="00EF579A" w:rsidRPr="00E628A8" w:rsidRDefault="00EF579A" w:rsidP="00E628A8">
            <w:pPr>
              <w:rPr>
                <w:sz w:val="22"/>
                <w:szCs w:val="22"/>
              </w:rPr>
            </w:pPr>
          </w:p>
        </w:tc>
        <w:tc>
          <w:tcPr>
            <w:tcW w:w="2698" w:type="dxa"/>
            <w:vAlign w:val="center"/>
          </w:tcPr>
          <w:p w14:paraId="20C2C286" w14:textId="7D65CB8A" w:rsidR="00EF579A" w:rsidRPr="00EF579A" w:rsidRDefault="00EF579A" w:rsidP="00E628A8">
            <w:pPr>
              <w:jc w:val="right"/>
              <w:rPr>
                <w:sz w:val="22"/>
                <w:szCs w:val="22"/>
              </w:rPr>
            </w:pPr>
            <w:r w:rsidRPr="00EF579A">
              <w:rPr>
                <w:sz w:val="22"/>
                <w:szCs w:val="22"/>
              </w:rPr>
              <w:t>2011/11 - 2012/08</w:t>
            </w:r>
          </w:p>
        </w:tc>
      </w:tr>
      <w:tr w:rsidR="00C81020" w:rsidRPr="00E628A8" w14:paraId="637AD5B6" w14:textId="77777777" w:rsidTr="001F7EC5">
        <w:trPr>
          <w:trHeight w:hRule="exact" w:val="533"/>
        </w:trPr>
        <w:tc>
          <w:tcPr>
            <w:tcW w:w="3150" w:type="dxa"/>
            <w:vAlign w:val="center"/>
          </w:tcPr>
          <w:p w14:paraId="028ED11F" w14:textId="78B78ED7" w:rsidR="00EF579A" w:rsidRPr="00EF579A" w:rsidRDefault="008167A2" w:rsidP="00E628A8">
            <w:pPr>
              <w:rPr>
                <w:noProof/>
              </w:rPr>
            </w:pPr>
            <w:r w:rsidRPr="006C75C1">
              <w:rPr>
                <w:rFonts w:ascii="Calibri Light" w:eastAsia="Times New Roman" w:hAnsi="Calibri Light" w:cs="Times New Roman"/>
                <w:noProof/>
                <w:color w:val="2F5496"/>
                <w:sz w:val="26"/>
                <w:szCs w:val="32"/>
              </w:rPr>
              <w:drawing>
                <wp:inline distT="0" distB="0" distL="0" distR="0" wp14:anchorId="34EFB5BB" wp14:editId="6B1BA8DD">
                  <wp:extent cx="830580" cy="229870"/>
                  <wp:effectExtent l="0" t="0" r="7620" b="0"/>
                  <wp:docPr id="49" name="Picture 49" descr="Toromont CAT">
                    <a:hlinkClick xmlns:a="http://schemas.openxmlformats.org/drawingml/2006/main" r:id="rId3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 descr="Toromont C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r:link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0580" cy="229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  <w:vAlign w:val="center"/>
          </w:tcPr>
          <w:p w14:paraId="3BF938DA" w14:textId="095B4DFA" w:rsidR="00EF579A" w:rsidRPr="00EF579A" w:rsidRDefault="008167A2" w:rsidP="00E628A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Toromont</w:t>
            </w:r>
          </w:p>
        </w:tc>
        <w:tc>
          <w:tcPr>
            <w:tcW w:w="1437" w:type="dxa"/>
            <w:vAlign w:val="center"/>
          </w:tcPr>
          <w:p w14:paraId="6306CB94" w14:textId="77777777" w:rsidR="00EF579A" w:rsidRPr="00E628A8" w:rsidRDefault="00EF579A" w:rsidP="00E628A8">
            <w:pPr>
              <w:rPr>
                <w:sz w:val="22"/>
                <w:szCs w:val="22"/>
              </w:rPr>
            </w:pPr>
          </w:p>
        </w:tc>
        <w:tc>
          <w:tcPr>
            <w:tcW w:w="2698" w:type="dxa"/>
            <w:vAlign w:val="center"/>
          </w:tcPr>
          <w:p w14:paraId="16BCC915" w14:textId="1AAFB9FA" w:rsidR="00EF579A" w:rsidRPr="00EF579A" w:rsidRDefault="008167A2" w:rsidP="00E628A8">
            <w:pPr>
              <w:jc w:val="right"/>
              <w:rPr>
                <w:sz w:val="22"/>
                <w:szCs w:val="22"/>
              </w:rPr>
            </w:pPr>
            <w:r w:rsidRPr="008167A2">
              <w:rPr>
                <w:sz w:val="22"/>
                <w:szCs w:val="22"/>
              </w:rPr>
              <w:t>2010/06 - 2011/11</w:t>
            </w:r>
          </w:p>
        </w:tc>
      </w:tr>
      <w:tr w:rsidR="00C81020" w:rsidRPr="00E628A8" w14:paraId="721786B3" w14:textId="77777777" w:rsidTr="001F7EC5">
        <w:trPr>
          <w:trHeight w:hRule="exact" w:val="533"/>
        </w:trPr>
        <w:tc>
          <w:tcPr>
            <w:tcW w:w="3150" w:type="dxa"/>
            <w:vAlign w:val="center"/>
          </w:tcPr>
          <w:p w14:paraId="55A99C4D" w14:textId="6D652A3B" w:rsidR="008167A2" w:rsidRPr="006C75C1" w:rsidRDefault="008167A2" w:rsidP="00E628A8">
            <w:pPr>
              <w:rPr>
                <w:rFonts w:ascii="Calibri Light" w:eastAsia="Times New Roman" w:hAnsi="Calibri Light" w:cs="Times New Roman"/>
                <w:noProof/>
                <w:color w:val="2F5496"/>
                <w:sz w:val="26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4382D208" wp14:editId="245CFBB8">
                  <wp:extent cx="300566" cy="300566"/>
                  <wp:effectExtent l="0" t="0" r="4445" b="4445"/>
                  <wp:docPr id="51" name="Picture 51" descr="CWB Gro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CWB Gro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7935" cy="417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  <w:vAlign w:val="center"/>
          </w:tcPr>
          <w:p w14:paraId="66DE2BE8" w14:textId="0E272F70" w:rsidR="008167A2" w:rsidRDefault="008167A2" w:rsidP="00E628A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CWB Group</w:t>
            </w:r>
          </w:p>
        </w:tc>
        <w:tc>
          <w:tcPr>
            <w:tcW w:w="1437" w:type="dxa"/>
            <w:vAlign w:val="center"/>
          </w:tcPr>
          <w:p w14:paraId="74475FBC" w14:textId="77777777" w:rsidR="008167A2" w:rsidRPr="00E628A8" w:rsidRDefault="008167A2" w:rsidP="00E628A8">
            <w:pPr>
              <w:rPr>
                <w:sz w:val="22"/>
                <w:szCs w:val="22"/>
              </w:rPr>
            </w:pPr>
          </w:p>
        </w:tc>
        <w:tc>
          <w:tcPr>
            <w:tcW w:w="2698" w:type="dxa"/>
            <w:vAlign w:val="center"/>
          </w:tcPr>
          <w:p w14:paraId="7130A42F" w14:textId="4306F923" w:rsidR="008167A2" w:rsidRPr="00EF579A" w:rsidRDefault="008167A2" w:rsidP="00E628A8">
            <w:pPr>
              <w:jc w:val="right"/>
              <w:rPr>
                <w:sz w:val="22"/>
                <w:szCs w:val="22"/>
              </w:rPr>
            </w:pPr>
            <w:r w:rsidRPr="008167A2">
              <w:rPr>
                <w:sz w:val="22"/>
                <w:szCs w:val="22"/>
              </w:rPr>
              <w:t>2009/10 - 2010/05</w:t>
            </w:r>
          </w:p>
        </w:tc>
      </w:tr>
      <w:tr w:rsidR="00C81020" w:rsidRPr="00E628A8" w14:paraId="785A98DE" w14:textId="77777777" w:rsidTr="001F7EC5">
        <w:trPr>
          <w:trHeight w:hRule="exact" w:val="533"/>
        </w:trPr>
        <w:tc>
          <w:tcPr>
            <w:tcW w:w="3150" w:type="dxa"/>
            <w:vAlign w:val="center"/>
          </w:tcPr>
          <w:p w14:paraId="665BFBFE" w14:textId="3010D62D" w:rsidR="008167A2" w:rsidRPr="006C75C1" w:rsidRDefault="008167A2" w:rsidP="00E628A8">
            <w:pPr>
              <w:rPr>
                <w:rFonts w:ascii="Calibri Light" w:eastAsia="Times New Roman" w:hAnsi="Calibri Light" w:cs="Times New Roman"/>
                <w:noProof/>
                <w:color w:val="2F5496"/>
                <w:sz w:val="26"/>
                <w:szCs w:val="32"/>
              </w:rPr>
            </w:pPr>
            <w:r w:rsidRPr="008167A2">
              <w:rPr>
                <w:rFonts w:ascii="Calibri Light" w:eastAsia="Times New Roman" w:hAnsi="Calibri Light" w:cs="Times New Roman"/>
                <w:noProof/>
                <w:color w:val="2F5496"/>
                <w:sz w:val="26"/>
                <w:szCs w:val="32"/>
              </w:rPr>
              <w:drawing>
                <wp:inline distT="0" distB="0" distL="0" distR="0" wp14:anchorId="10F55C69" wp14:editId="51A73D53">
                  <wp:extent cx="601133" cy="261493"/>
                  <wp:effectExtent l="0" t="0" r="0" b="5715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943" cy="285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  <w:vAlign w:val="center"/>
          </w:tcPr>
          <w:p w14:paraId="71DF2DCA" w14:textId="699E768B" w:rsidR="008167A2" w:rsidRDefault="008167A2" w:rsidP="00E628A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Green Shield Canada</w:t>
            </w:r>
          </w:p>
        </w:tc>
        <w:tc>
          <w:tcPr>
            <w:tcW w:w="1437" w:type="dxa"/>
            <w:vAlign w:val="center"/>
          </w:tcPr>
          <w:p w14:paraId="19EC9B84" w14:textId="77777777" w:rsidR="008167A2" w:rsidRPr="00E628A8" w:rsidRDefault="008167A2" w:rsidP="00E628A8">
            <w:pPr>
              <w:rPr>
                <w:sz w:val="22"/>
                <w:szCs w:val="22"/>
              </w:rPr>
            </w:pPr>
          </w:p>
        </w:tc>
        <w:tc>
          <w:tcPr>
            <w:tcW w:w="2698" w:type="dxa"/>
            <w:vAlign w:val="center"/>
          </w:tcPr>
          <w:p w14:paraId="2516D79E" w14:textId="1BF852D8" w:rsidR="008167A2" w:rsidRPr="00EF579A" w:rsidRDefault="008167A2" w:rsidP="00E628A8">
            <w:pPr>
              <w:jc w:val="right"/>
              <w:rPr>
                <w:sz w:val="22"/>
                <w:szCs w:val="22"/>
              </w:rPr>
            </w:pPr>
            <w:r w:rsidRPr="008167A2">
              <w:rPr>
                <w:sz w:val="22"/>
                <w:szCs w:val="22"/>
              </w:rPr>
              <w:t>2008/12 - 2009/08</w:t>
            </w:r>
          </w:p>
        </w:tc>
      </w:tr>
      <w:tr w:rsidR="00C81020" w:rsidRPr="00E628A8" w14:paraId="4D707154" w14:textId="77777777" w:rsidTr="001F7EC5">
        <w:trPr>
          <w:trHeight w:hRule="exact" w:val="533"/>
        </w:trPr>
        <w:tc>
          <w:tcPr>
            <w:tcW w:w="3150" w:type="dxa"/>
            <w:vAlign w:val="center"/>
          </w:tcPr>
          <w:p w14:paraId="443C9873" w14:textId="6DB86FDD" w:rsidR="008167A2" w:rsidRPr="006C75C1" w:rsidRDefault="008167A2" w:rsidP="00E628A8">
            <w:pPr>
              <w:rPr>
                <w:rFonts w:ascii="Calibri Light" w:eastAsia="Times New Roman" w:hAnsi="Calibri Light" w:cs="Times New Roman"/>
                <w:noProof/>
                <w:color w:val="2F5496"/>
                <w:sz w:val="26"/>
                <w:szCs w:val="32"/>
              </w:rPr>
            </w:pPr>
            <w:r w:rsidRPr="006C75C1">
              <w:rPr>
                <w:rFonts w:ascii="Calibri Light" w:eastAsia="Times New Roman" w:hAnsi="Calibri Light" w:cs="Times New Roman"/>
                <w:noProof/>
                <w:color w:val="2F5496"/>
                <w:sz w:val="26"/>
                <w:szCs w:val="32"/>
              </w:rPr>
              <w:drawing>
                <wp:inline distT="0" distB="0" distL="0" distR="0" wp14:anchorId="57A87502" wp14:editId="749DB427">
                  <wp:extent cx="830580" cy="229870"/>
                  <wp:effectExtent l="0" t="0" r="7620" b="0"/>
                  <wp:docPr id="50" name="Picture 50" descr="Toromont CAT">
                    <a:hlinkClick xmlns:a="http://schemas.openxmlformats.org/drawingml/2006/main" r:id="rId3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 descr="Toromont C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r:link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0580" cy="229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  <w:vAlign w:val="center"/>
          </w:tcPr>
          <w:p w14:paraId="63B15422" w14:textId="666CF660" w:rsidR="008167A2" w:rsidRDefault="008167A2" w:rsidP="00E628A8">
            <w:pPr>
              <w:rPr>
                <w:sz w:val="22"/>
                <w:szCs w:val="22"/>
              </w:rPr>
            </w:pPr>
            <w:r w:rsidRPr="008167A2">
              <w:rPr>
                <w:sz w:val="22"/>
                <w:szCs w:val="22"/>
              </w:rPr>
              <w:t>Toromont</w:t>
            </w:r>
          </w:p>
        </w:tc>
        <w:tc>
          <w:tcPr>
            <w:tcW w:w="1437" w:type="dxa"/>
            <w:vAlign w:val="center"/>
          </w:tcPr>
          <w:p w14:paraId="24F58CD2" w14:textId="77777777" w:rsidR="008167A2" w:rsidRPr="00E628A8" w:rsidRDefault="008167A2" w:rsidP="00E628A8">
            <w:pPr>
              <w:rPr>
                <w:sz w:val="22"/>
                <w:szCs w:val="22"/>
              </w:rPr>
            </w:pPr>
          </w:p>
        </w:tc>
        <w:tc>
          <w:tcPr>
            <w:tcW w:w="2698" w:type="dxa"/>
            <w:vAlign w:val="center"/>
          </w:tcPr>
          <w:p w14:paraId="7B28206A" w14:textId="0032965D" w:rsidR="008167A2" w:rsidRPr="00EF579A" w:rsidRDefault="008167A2" w:rsidP="00E628A8">
            <w:pPr>
              <w:jc w:val="right"/>
              <w:rPr>
                <w:sz w:val="22"/>
                <w:szCs w:val="22"/>
              </w:rPr>
            </w:pPr>
            <w:r w:rsidRPr="008167A2">
              <w:rPr>
                <w:sz w:val="22"/>
                <w:szCs w:val="22"/>
              </w:rPr>
              <w:t>2008/02 - 2008/11</w:t>
            </w:r>
          </w:p>
        </w:tc>
      </w:tr>
      <w:tr w:rsidR="00CE6916" w:rsidRPr="00E628A8" w14:paraId="7C37D4B8" w14:textId="77777777" w:rsidTr="001F7EC5">
        <w:trPr>
          <w:trHeight w:hRule="exact" w:val="533"/>
        </w:trPr>
        <w:tc>
          <w:tcPr>
            <w:tcW w:w="3150" w:type="dxa"/>
            <w:vAlign w:val="center"/>
          </w:tcPr>
          <w:p w14:paraId="35DFB281" w14:textId="147C3750" w:rsidR="008167A2" w:rsidRPr="006C75C1" w:rsidRDefault="008167A2" w:rsidP="00E628A8">
            <w:pPr>
              <w:rPr>
                <w:rFonts w:ascii="Calibri Light" w:eastAsia="Times New Roman" w:hAnsi="Calibri Light" w:cs="Times New Roman"/>
                <w:noProof/>
                <w:color w:val="2F5496"/>
                <w:sz w:val="26"/>
                <w:szCs w:val="32"/>
              </w:rPr>
            </w:pPr>
            <w:r w:rsidRPr="006C75C1">
              <w:rPr>
                <w:rFonts w:ascii="Calibri Light" w:eastAsia="Times New Roman" w:hAnsi="Calibri Light" w:cs="Times New Roman"/>
                <w:b/>
                <w:noProof/>
                <w:color w:val="2F5496"/>
              </w:rPr>
              <w:drawing>
                <wp:inline distT="0" distB="0" distL="0" distR="0" wp14:anchorId="7C62AAA3" wp14:editId="7039205B">
                  <wp:extent cx="1039495" cy="276860"/>
                  <wp:effectExtent l="0" t="0" r="8255" b="8890"/>
                  <wp:docPr id="54" name="Picture 54" descr="BDO IT Solutions (former Systemgroup Inc.)">
                    <a:hlinkClick xmlns:a="http://schemas.openxmlformats.org/drawingml/2006/main" r:id="rId4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BDO IT Solutions (former Systemgroup Inc.)">
                            <a:hlinkClick r:id="rId4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9495" cy="276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  <w:vAlign w:val="center"/>
          </w:tcPr>
          <w:p w14:paraId="61CFCBF6" w14:textId="77552C4C" w:rsidR="008167A2" w:rsidRPr="008167A2" w:rsidRDefault="008167A2" w:rsidP="008167A2">
            <w:pPr>
              <w:rPr>
                <w:sz w:val="22"/>
                <w:szCs w:val="22"/>
              </w:rPr>
            </w:pPr>
            <w:proofErr w:type="spellStart"/>
            <w:r w:rsidRPr="008167A2">
              <w:rPr>
                <w:sz w:val="22"/>
                <w:szCs w:val="22"/>
              </w:rPr>
              <w:t>Systemgroup</w:t>
            </w:r>
            <w:proofErr w:type="spellEnd"/>
            <w:r w:rsidRPr="008167A2">
              <w:rPr>
                <w:sz w:val="22"/>
                <w:szCs w:val="22"/>
              </w:rPr>
              <w:t xml:space="preserve"> Consulting Inc.</w:t>
            </w:r>
          </w:p>
        </w:tc>
        <w:tc>
          <w:tcPr>
            <w:tcW w:w="1437" w:type="dxa"/>
            <w:vAlign w:val="center"/>
          </w:tcPr>
          <w:p w14:paraId="7BD0990B" w14:textId="77777777" w:rsidR="008167A2" w:rsidRPr="00E628A8" w:rsidRDefault="008167A2" w:rsidP="00E628A8">
            <w:pPr>
              <w:rPr>
                <w:sz w:val="22"/>
                <w:szCs w:val="22"/>
              </w:rPr>
            </w:pPr>
          </w:p>
        </w:tc>
        <w:tc>
          <w:tcPr>
            <w:tcW w:w="2698" w:type="dxa"/>
            <w:vAlign w:val="center"/>
          </w:tcPr>
          <w:p w14:paraId="0C8C44CB" w14:textId="0C1FCD80" w:rsidR="008167A2" w:rsidRPr="008167A2" w:rsidRDefault="008167A2" w:rsidP="00E628A8">
            <w:pPr>
              <w:jc w:val="right"/>
              <w:rPr>
                <w:sz w:val="22"/>
                <w:szCs w:val="22"/>
              </w:rPr>
            </w:pPr>
            <w:r w:rsidRPr="008167A2">
              <w:rPr>
                <w:sz w:val="22"/>
                <w:szCs w:val="22"/>
              </w:rPr>
              <w:t>2007/02 - 2008/01</w:t>
            </w:r>
          </w:p>
        </w:tc>
      </w:tr>
      <w:tr w:rsidR="00CE6916" w:rsidRPr="00E628A8" w14:paraId="6ECBFB46" w14:textId="77777777" w:rsidTr="001F7EC5">
        <w:trPr>
          <w:trHeight w:hRule="exact" w:val="533"/>
        </w:trPr>
        <w:tc>
          <w:tcPr>
            <w:tcW w:w="3150" w:type="dxa"/>
            <w:vAlign w:val="center"/>
          </w:tcPr>
          <w:p w14:paraId="1C5F467B" w14:textId="067B0C22" w:rsidR="008167A2" w:rsidRPr="006C75C1" w:rsidRDefault="008167A2" w:rsidP="00E628A8">
            <w:pPr>
              <w:rPr>
                <w:rFonts w:ascii="Calibri Light" w:eastAsia="Times New Roman" w:hAnsi="Calibri Light" w:cs="Times New Roman"/>
                <w:b/>
                <w:noProof/>
                <w:color w:val="2F5496"/>
              </w:rPr>
            </w:pPr>
            <w:r w:rsidRPr="008167A2">
              <w:rPr>
                <w:rFonts w:ascii="Calibri Light" w:eastAsia="Times New Roman" w:hAnsi="Calibri Light" w:cs="Times New Roman"/>
                <w:b/>
                <w:noProof/>
                <w:color w:val="2F5496"/>
              </w:rPr>
              <w:drawing>
                <wp:inline distT="0" distB="0" distL="0" distR="0" wp14:anchorId="398D3B29" wp14:editId="0A3AC6EE">
                  <wp:extent cx="757555" cy="268932"/>
                  <wp:effectExtent l="0" t="0" r="4445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391" cy="288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  <w:vAlign w:val="center"/>
          </w:tcPr>
          <w:p w14:paraId="0E1F8CCA" w14:textId="56A31D15" w:rsidR="008167A2" w:rsidRPr="008167A2" w:rsidRDefault="008167A2" w:rsidP="008167A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Direct Energy</w:t>
            </w:r>
          </w:p>
        </w:tc>
        <w:tc>
          <w:tcPr>
            <w:tcW w:w="1437" w:type="dxa"/>
            <w:vAlign w:val="center"/>
          </w:tcPr>
          <w:p w14:paraId="6B68EC62" w14:textId="77777777" w:rsidR="008167A2" w:rsidRPr="00E628A8" w:rsidRDefault="008167A2" w:rsidP="00E628A8">
            <w:pPr>
              <w:rPr>
                <w:sz w:val="22"/>
                <w:szCs w:val="22"/>
              </w:rPr>
            </w:pPr>
          </w:p>
        </w:tc>
        <w:tc>
          <w:tcPr>
            <w:tcW w:w="2698" w:type="dxa"/>
            <w:vAlign w:val="center"/>
          </w:tcPr>
          <w:p w14:paraId="334164FD" w14:textId="2F065210" w:rsidR="008167A2" w:rsidRPr="008167A2" w:rsidRDefault="008167A2" w:rsidP="00E628A8">
            <w:pPr>
              <w:jc w:val="right"/>
              <w:rPr>
                <w:sz w:val="22"/>
                <w:szCs w:val="22"/>
              </w:rPr>
            </w:pPr>
            <w:r w:rsidRPr="008167A2">
              <w:rPr>
                <w:sz w:val="22"/>
                <w:szCs w:val="22"/>
              </w:rPr>
              <w:t>2006/09 - 2007/02</w:t>
            </w:r>
          </w:p>
        </w:tc>
      </w:tr>
      <w:tr w:rsidR="00CE6916" w:rsidRPr="00E628A8" w14:paraId="0A63114B" w14:textId="77777777" w:rsidTr="001F7EC5">
        <w:trPr>
          <w:trHeight w:hRule="exact" w:val="533"/>
        </w:trPr>
        <w:tc>
          <w:tcPr>
            <w:tcW w:w="3150" w:type="dxa"/>
            <w:vAlign w:val="center"/>
          </w:tcPr>
          <w:p w14:paraId="24F479B7" w14:textId="1CAFE996" w:rsidR="008167A2" w:rsidRPr="008167A2" w:rsidRDefault="008167A2" w:rsidP="00E628A8">
            <w:pPr>
              <w:rPr>
                <w:rFonts w:ascii="Calibri Light" w:eastAsia="Times New Roman" w:hAnsi="Calibri Light" w:cs="Times New Roman"/>
                <w:b/>
                <w:noProof/>
                <w:color w:val="2F5496"/>
              </w:rPr>
            </w:pPr>
            <w:r w:rsidRPr="006C75C1">
              <w:rPr>
                <w:rFonts w:ascii="Calibri Light" w:eastAsia="Times New Roman" w:hAnsi="Calibri Light" w:cs="Times New Roman"/>
                <w:b/>
                <w:noProof/>
                <w:color w:val="2F5496"/>
              </w:rPr>
              <w:drawing>
                <wp:inline distT="0" distB="0" distL="0" distR="0" wp14:anchorId="23A0D0B9" wp14:editId="6B7409A5">
                  <wp:extent cx="694690" cy="266700"/>
                  <wp:effectExtent l="0" t="0" r="0" b="0"/>
                  <wp:docPr id="61" name="Picture 61" descr="Magna Cosma International">
                    <a:hlinkClick xmlns:a="http://schemas.openxmlformats.org/drawingml/2006/main" r:id="rId4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Magna Cosma International">
                            <a:hlinkClick r:id="rId4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469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  <w:vAlign w:val="center"/>
          </w:tcPr>
          <w:p w14:paraId="51EE2298" w14:textId="54F32CBD" w:rsidR="008167A2" w:rsidRDefault="008167A2" w:rsidP="008167A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Magna International</w:t>
            </w:r>
          </w:p>
        </w:tc>
        <w:tc>
          <w:tcPr>
            <w:tcW w:w="1437" w:type="dxa"/>
            <w:vAlign w:val="center"/>
          </w:tcPr>
          <w:p w14:paraId="37B1F524" w14:textId="77777777" w:rsidR="008167A2" w:rsidRPr="00E628A8" w:rsidRDefault="008167A2" w:rsidP="00E628A8">
            <w:pPr>
              <w:rPr>
                <w:sz w:val="22"/>
                <w:szCs w:val="22"/>
              </w:rPr>
            </w:pPr>
          </w:p>
        </w:tc>
        <w:tc>
          <w:tcPr>
            <w:tcW w:w="2698" w:type="dxa"/>
            <w:vAlign w:val="center"/>
          </w:tcPr>
          <w:p w14:paraId="41162A57" w14:textId="7E3F678F" w:rsidR="008167A2" w:rsidRPr="008167A2" w:rsidRDefault="0096271F" w:rsidP="00E628A8">
            <w:pPr>
              <w:jc w:val="right"/>
              <w:rPr>
                <w:sz w:val="22"/>
                <w:szCs w:val="22"/>
              </w:rPr>
            </w:pPr>
            <w:r w:rsidRPr="0096271F">
              <w:rPr>
                <w:sz w:val="22"/>
                <w:szCs w:val="22"/>
              </w:rPr>
              <w:t>2005/11 - 2006/07</w:t>
            </w:r>
          </w:p>
        </w:tc>
      </w:tr>
      <w:tr w:rsidR="00CE6916" w:rsidRPr="00E628A8" w14:paraId="2CFF7946" w14:textId="77777777" w:rsidTr="001F7EC5">
        <w:trPr>
          <w:trHeight w:hRule="exact" w:val="533"/>
        </w:trPr>
        <w:tc>
          <w:tcPr>
            <w:tcW w:w="3150" w:type="dxa"/>
            <w:vAlign w:val="center"/>
          </w:tcPr>
          <w:p w14:paraId="5941819E" w14:textId="4E8F693C" w:rsidR="0096271F" w:rsidRPr="006C75C1" w:rsidRDefault="0096271F" w:rsidP="00E628A8">
            <w:pPr>
              <w:rPr>
                <w:rFonts w:ascii="Calibri Light" w:eastAsia="Times New Roman" w:hAnsi="Calibri Light" w:cs="Times New Roman"/>
                <w:b/>
                <w:noProof/>
                <w:color w:val="2F5496"/>
              </w:rPr>
            </w:pPr>
            <w:r w:rsidRPr="006C75C1">
              <w:rPr>
                <w:rFonts w:ascii="Calibri Light" w:eastAsia="Times New Roman" w:hAnsi="Calibri Light" w:cs="Times New Roman"/>
                <w:b/>
                <w:noProof/>
                <w:color w:val="2F5496"/>
              </w:rPr>
              <w:drawing>
                <wp:inline distT="0" distB="0" distL="0" distR="0" wp14:anchorId="6EC50374" wp14:editId="17225F1F">
                  <wp:extent cx="637540" cy="297815"/>
                  <wp:effectExtent l="0" t="0" r="0" b="6985"/>
                  <wp:docPr id="28" name="Picture 28" descr="ThoughtCorp">
                    <a:hlinkClick xmlns:a="http://schemas.openxmlformats.org/drawingml/2006/main" r:id="rId4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ThoughtCorp">
                            <a:hlinkClick r:id="rId4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7540" cy="29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  <w:vAlign w:val="center"/>
          </w:tcPr>
          <w:p w14:paraId="41167C11" w14:textId="3F29A5F0" w:rsidR="0096271F" w:rsidRDefault="0096271F" w:rsidP="008167A2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Thoughtcorp</w:t>
            </w:r>
            <w:proofErr w:type="spellEnd"/>
          </w:p>
        </w:tc>
        <w:tc>
          <w:tcPr>
            <w:tcW w:w="1437" w:type="dxa"/>
            <w:vAlign w:val="center"/>
          </w:tcPr>
          <w:p w14:paraId="16A260B6" w14:textId="77777777" w:rsidR="0096271F" w:rsidRPr="00E628A8" w:rsidRDefault="0096271F" w:rsidP="00E628A8">
            <w:pPr>
              <w:rPr>
                <w:sz w:val="22"/>
                <w:szCs w:val="22"/>
              </w:rPr>
            </w:pPr>
          </w:p>
        </w:tc>
        <w:tc>
          <w:tcPr>
            <w:tcW w:w="2698" w:type="dxa"/>
            <w:vAlign w:val="center"/>
          </w:tcPr>
          <w:p w14:paraId="6E64D2FF" w14:textId="5EE1F5B8" w:rsidR="0096271F" w:rsidRPr="0096271F" w:rsidRDefault="0096271F" w:rsidP="00E628A8">
            <w:pPr>
              <w:jc w:val="right"/>
              <w:rPr>
                <w:sz w:val="22"/>
                <w:szCs w:val="22"/>
              </w:rPr>
            </w:pPr>
            <w:r w:rsidRPr="0096271F">
              <w:rPr>
                <w:sz w:val="22"/>
                <w:szCs w:val="22"/>
              </w:rPr>
              <w:t>2005/04 - 2005/10</w:t>
            </w:r>
          </w:p>
        </w:tc>
      </w:tr>
      <w:tr w:rsidR="00CE6916" w:rsidRPr="00E628A8" w14:paraId="20A80F6C" w14:textId="77777777" w:rsidTr="001F7EC5">
        <w:trPr>
          <w:trHeight w:hRule="exact" w:val="533"/>
        </w:trPr>
        <w:tc>
          <w:tcPr>
            <w:tcW w:w="3150" w:type="dxa"/>
            <w:vAlign w:val="center"/>
          </w:tcPr>
          <w:p w14:paraId="0F7AFFD5" w14:textId="5B15126F" w:rsidR="0096271F" w:rsidRPr="006C75C1" w:rsidRDefault="0096271F" w:rsidP="00E628A8">
            <w:pPr>
              <w:rPr>
                <w:rFonts w:ascii="Calibri Light" w:eastAsia="Times New Roman" w:hAnsi="Calibri Light" w:cs="Times New Roman"/>
                <w:b/>
                <w:noProof/>
                <w:color w:val="2F5496"/>
              </w:rPr>
            </w:pPr>
            <w:r w:rsidRPr="0096271F">
              <w:rPr>
                <w:rFonts w:ascii="Calibri Light" w:eastAsia="Times New Roman" w:hAnsi="Calibri Light" w:cs="Times New Roman"/>
                <w:b/>
                <w:noProof/>
                <w:color w:val="2F5496"/>
              </w:rPr>
              <w:drawing>
                <wp:inline distT="0" distB="0" distL="0" distR="0" wp14:anchorId="52710CFB" wp14:editId="20BF98DB">
                  <wp:extent cx="702733" cy="260011"/>
                  <wp:effectExtent l="0" t="0" r="2540" b="6985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221" cy="281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  <w:vAlign w:val="center"/>
          </w:tcPr>
          <w:p w14:paraId="7CB54EAA" w14:textId="41EAE423" w:rsidR="0096271F" w:rsidRDefault="0096271F" w:rsidP="008167A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Arbor</w:t>
            </w:r>
          </w:p>
        </w:tc>
        <w:tc>
          <w:tcPr>
            <w:tcW w:w="1437" w:type="dxa"/>
            <w:vAlign w:val="center"/>
          </w:tcPr>
          <w:p w14:paraId="5297CA1D" w14:textId="77777777" w:rsidR="0096271F" w:rsidRPr="00E628A8" w:rsidRDefault="0096271F" w:rsidP="00E628A8">
            <w:pPr>
              <w:rPr>
                <w:sz w:val="22"/>
                <w:szCs w:val="22"/>
              </w:rPr>
            </w:pPr>
          </w:p>
        </w:tc>
        <w:tc>
          <w:tcPr>
            <w:tcW w:w="2698" w:type="dxa"/>
            <w:vAlign w:val="center"/>
          </w:tcPr>
          <w:p w14:paraId="2431AC34" w14:textId="646FC284" w:rsidR="0096271F" w:rsidRPr="0096271F" w:rsidRDefault="0096271F" w:rsidP="00E628A8">
            <w:pPr>
              <w:jc w:val="right"/>
              <w:rPr>
                <w:sz w:val="22"/>
                <w:szCs w:val="22"/>
              </w:rPr>
            </w:pPr>
            <w:r w:rsidRPr="0096271F">
              <w:rPr>
                <w:sz w:val="22"/>
                <w:szCs w:val="22"/>
              </w:rPr>
              <w:t>2004/08 - 2005/04</w:t>
            </w:r>
          </w:p>
        </w:tc>
      </w:tr>
      <w:tr w:rsidR="00336596" w:rsidRPr="00E628A8" w14:paraId="0A098113" w14:textId="77777777" w:rsidTr="001F7EC5">
        <w:trPr>
          <w:trHeight w:hRule="exact" w:val="533"/>
        </w:trPr>
        <w:tc>
          <w:tcPr>
            <w:tcW w:w="3150" w:type="dxa"/>
            <w:vAlign w:val="center"/>
          </w:tcPr>
          <w:p w14:paraId="3A28161E" w14:textId="3A3162DD" w:rsidR="0096271F" w:rsidRPr="0096271F" w:rsidRDefault="0096271F" w:rsidP="00E628A8">
            <w:pPr>
              <w:rPr>
                <w:rFonts w:ascii="Calibri Light" w:eastAsia="Times New Roman" w:hAnsi="Calibri Light" w:cs="Times New Roman"/>
                <w:b/>
                <w:noProof/>
                <w:color w:val="2F5496"/>
              </w:rPr>
            </w:pPr>
            <w:r>
              <w:rPr>
                <w:noProof/>
              </w:rPr>
              <w:drawing>
                <wp:inline distT="0" distB="0" distL="0" distR="0" wp14:anchorId="13AA8743" wp14:editId="1013DA0D">
                  <wp:extent cx="250371" cy="250371"/>
                  <wp:effectExtent l="0" t="0" r="0" b="0"/>
                  <wp:docPr id="134" name="Picture 134" descr="BMO Financial Grou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MO Financial Grou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009" cy="2750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  <w:vAlign w:val="center"/>
          </w:tcPr>
          <w:p w14:paraId="2EE56101" w14:textId="3F0BDD5E" w:rsidR="0096271F" w:rsidRDefault="0096271F" w:rsidP="008167A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BMO</w:t>
            </w:r>
          </w:p>
        </w:tc>
        <w:tc>
          <w:tcPr>
            <w:tcW w:w="1437" w:type="dxa"/>
            <w:vAlign w:val="center"/>
          </w:tcPr>
          <w:p w14:paraId="30C7309E" w14:textId="77777777" w:rsidR="0096271F" w:rsidRPr="00E628A8" w:rsidRDefault="0096271F" w:rsidP="00E628A8">
            <w:pPr>
              <w:rPr>
                <w:sz w:val="22"/>
                <w:szCs w:val="22"/>
              </w:rPr>
            </w:pPr>
          </w:p>
        </w:tc>
        <w:tc>
          <w:tcPr>
            <w:tcW w:w="2698" w:type="dxa"/>
            <w:vAlign w:val="center"/>
          </w:tcPr>
          <w:p w14:paraId="64A0DB4A" w14:textId="621476F9" w:rsidR="0096271F" w:rsidRPr="0096271F" w:rsidRDefault="0096271F" w:rsidP="00E628A8">
            <w:pPr>
              <w:jc w:val="right"/>
              <w:rPr>
                <w:sz w:val="22"/>
                <w:szCs w:val="22"/>
              </w:rPr>
            </w:pPr>
            <w:r w:rsidRPr="0096271F">
              <w:rPr>
                <w:sz w:val="22"/>
                <w:szCs w:val="22"/>
              </w:rPr>
              <w:t>2003/04 - 2004/07</w:t>
            </w:r>
          </w:p>
        </w:tc>
      </w:tr>
      <w:tr w:rsidR="00336596" w:rsidRPr="00E628A8" w14:paraId="0642419A" w14:textId="77777777" w:rsidTr="001F7EC5">
        <w:trPr>
          <w:trHeight w:hRule="exact" w:val="533"/>
        </w:trPr>
        <w:tc>
          <w:tcPr>
            <w:tcW w:w="3150" w:type="dxa"/>
            <w:vAlign w:val="center"/>
          </w:tcPr>
          <w:p w14:paraId="03848358" w14:textId="21EE6E09" w:rsidR="0096271F" w:rsidRDefault="0096271F" w:rsidP="00E628A8">
            <w:pPr>
              <w:rPr>
                <w:noProof/>
              </w:rPr>
            </w:pPr>
            <w:r w:rsidRPr="0096271F">
              <w:rPr>
                <w:noProof/>
              </w:rPr>
              <w:drawing>
                <wp:inline distT="0" distB="0" distL="0" distR="0" wp14:anchorId="530020A4" wp14:editId="18639FFA">
                  <wp:extent cx="579966" cy="269684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962" cy="311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  <w:vAlign w:val="center"/>
          </w:tcPr>
          <w:p w14:paraId="0DAF695D" w14:textId="3CEF5C77" w:rsidR="0096271F" w:rsidRDefault="0096271F" w:rsidP="008167A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CSG</w:t>
            </w:r>
          </w:p>
        </w:tc>
        <w:tc>
          <w:tcPr>
            <w:tcW w:w="1437" w:type="dxa"/>
            <w:vAlign w:val="center"/>
          </w:tcPr>
          <w:p w14:paraId="1D69D693" w14:textId="77777777" w:rsidR="0096271F" w:rsidRPr="00E628A8" w:rsidRDefault="0096271F" w:rsidP="00E628A8">
            <w:pPr>
              <w:rPr>
                <w:sz w:val="22"/>
                <w:szCs w:val="22"/>
              </w:rPr>
            </w:pPr>
          </w:p>
        </w:tc>
        <w:tc>
          <w:tcPr>
            <w:tcW w:w="2698" w:type="dxa"/>
            <w:vAlign w:val="center"/>
          </w:tcPr>
          <w:p w14:paraId="00598B51" w14:textId="7A14A35E" w:rsidR="0096271F" w:rsidRPr="0096271F" w:rsidRDefault="0096271F" w:rsidP="00E628A8">
            <w:pPr>
              <w:jc w:val="right"/>
              <w:rPr>
                <w:sz w:val="22"/>
                <w:szCs w:val="22"/>
              </w:rPr>
            </w:pPr>
            <w:r w:rsidRPr="0096271F">
              <w:rPr>
                <w:sz w:val="22"/>
                <w:szCs w:val="22"/>
              </w:rPr>
              <w:t>2003/02 - 2003/04</w:t>
            </w:r>
          </w:p>
        </w:tc>
      </w:tr>
      <w:tr w:rsidR="00336596" w:rsidRPr="00E628A8" w14:paraId="2774879C" w14:textId="77777777" w:rsidTr="001F7EC5">
        <w:trPr>
          <w:trHeight w:hRule="exact" w:val="533"/>
        </w:trPr>
        <w:tc>
          <w:tcPr>
            <w:tcW w:w="3150" w:type="dxa"/>
            <w:vAlign w:val="center"/>
          </w:tcPr>
          <w:p w14:paraId="5A916004" w14:textId="4EB6780F" w:rsidR="0096271F" w:rsidRDefault="0096271F" w:rsidP="00E628A8">
            <w:pPr>
              <w:rPr>
                <w:noProof/>
              </w:rPr>
            </w:pPr>
            <w:r w:rsidRPr="0096271F">
              <w:rPr>
                <w:rFonts w:ascii="Calibri Light" w:eastAsia="Times New Roman" w:hAnsi="Calibri Light" w:cs="Times New Roman"/>
                <w:b/>
                <w:noProof/>
                <w:color w:val="2F5496"/>
              </w:rPr>
              <w:drawing>
                <wp:inline distT="0" distB="0" distL="0" distR="0" wp14:anchorId="4928AB4B" wp14:editId="38403FE7">
                  <wp:extent cx="702733" cy="260011"/>
                  <wp:effectExtent l="0" t="0" r="2540" b="6985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1221" cy="281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  <w:vAlign w:val="center"/>
          </w:tcPr>
          <w:p w14:paraId="161D722A" w14:textId="28D268A5" w:rsidR="0096271F" w:rsidRDefault="0096271F" w:rsidP="008167A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Arbor</w:t>
            </w:r>
          </w:p>
        </w:tc>
        <w:tc>
          <w:tcPr>
            <w:tcW w:w="1437" w:type="dxa"/>
            <w:vAlign w:val="center"/>
          </w:tcPr>
          <w:p w14:paraId="02B180A4" w14:textId="77777777" w:rsidR="0096271F" w:rsidRPr="00E628A8" w:rsidRDefault="0096271F" w:rsidP="00E628A8">
            <w:pPr>
              <w:rPr>
                <w:sz w:val="22"/>
                <w:szCs w:val="22"/>
              </w:rPr>
            </w:pPr>
          </w:p>
        </w:tc>
        <w:tc>
          <w:tcPr>
            <w:tcW w:w="2698" w:type="dxa"/>
            <w:vAlign w:val="center"/>
          </w:tcPr>
          <w:p w14:paraId="6EA0BCB6" w14:textId="663C2746" w:rsidR="0096271F" w:rsidRPr="0096271F" w:rsidRDefault="0096271F" w:rsidP="00E628A8">
            <w:pPr>
              <w:jc w:val="right"/>
              <w:rPr>
                <w:sz w:val="22"/>
                <w:szCs w:val="22"/>
              </w:rPr>
            </w:pPr>
            <w:r w:rsidRPr="0096271F">
              <w:rPr>
                <w:sz w:val="22"/>
                <w:szCs w:val="22"/>
              </w:rPr>
              <w:t>2002/03 - 2003/01</w:t>
            </w:r>
          </w:p>
        </w:tc>
      </w:tr>
      <w:tr w:rsidR="00C81020" w:rsidRPr="00E628A8" w14:paraId="5C891B4B" w14:textId="77777777" w:rsidTr="001F7EC5">
        <w:trPr>
          <w:trHeight w:hRule="exact" w:val="533"/>
        </w:trPr>
        <w:tc>
          <w:tcPr>
            <w:tcW w:w="3150" w:type="dxa"/>
            <w:vAlign w:val="center"/>
          </w:tcPr>
          <w:p w14:paraId="77DA32F1" w14:textId="2B922C9A" w:rsidR="0096271F" w:rsidRPr="0096271F" w:rsidRDefault="0096271F" w:rsidP="00E628A8">
            <w:pPr>
              <w:rPr>
                <w:rFonts w:ascii="Calibri Light" w:eastAsia="Times New Roman" w:hAnsi="Calibri Light" w:cs="Times New Roman"/>
                <w:b/>
                <w:noProof/>
                <w:color w:val="2F5496"/>
              </w:rPr>
            </w:pPr>
            <w:r>
              <w:rPr>
                <w:noProof/>
              </w:rPr>
              <w:drawing>
                <wp:inline distT="0" distB="0" distL="0" distR="0" wp14:anchorId="75876B86" wp14:editId="34A47EDF">
                  <wp:extent cx="296334" cy="296334"/>
                  <wp:effectExtent l="0" t="0" r="8890" b="8890"/>
                  <wp:docPr id="148" name="Picture 148" descr="Cetar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Cetar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408" cy="328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  <w:vAlign w:val="center"/>
          </w:tcPr>
          <w:p w14:paraId="08E140CA" w14:textId="3F07E6FB" w:rsidR="0096271F" w:rsidRDefault="00336596" w:rsidP="008167A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Cetaris</w:t>
            </w:r>
          </w:p>
        </w:tc>
        <w:tc>
          <w:tcPr>
            <w:tcW w:w="1437" w:type="dxa"/>
            <w:vAlign w:val="center"/>
          </w:tcPr>
          <w:p w14:paraId="447F34F6" w14:textId="77777777" w:rsidR="0096271F" w:rsidRPr="00E628A8" w:rsidRDefault="0096271F" w:rsidP="00E628A8">
            <w:pPr>
              <w:rPr>
                <w:sz w:val="22"/>
                <w:szCs w:val="22"/>
              </w:rPr>
            </w:pPr>
          </w:p>
        </w:tc>
        <w:tc>
          <w:tcPr>
            <w:tcW w:w="2698" w:type="dxa"/>
            <w:vAlign w:val="center"/>
          </w:tcPr>
          <w:p w14:paraId="5F1FA851" w14:textId="5092E912" w:rsidR="0096271F" w:rsidRPr="0096271F" w:rsidRDefault="00336596" w:rsidP="00E628A8">
            <w:pPr>
              <w:jc w:val="right"/>
              <w:rPr>
                <w:sz w:val="22"/>
                <w:szCs w:val="22"/>
              </w:rPr>
            </w:pPr>
            <w:r w:rsidRPr="00336596">
              <w:rPr>
                <w:sz w:val="22"/>
                <w:szCs w:val="22"/>
              </w:rPr>
              <w:t>1995/05 - 2002/02</w:t>
            </w:r>
          </w:p>
        </w:tc>
      </w:tr>
      <w:tr w:rsidR="00CE6916" w:rsidRPr="00E628A8" w14:paraId="18AC01D3" w14:textId="77777777" w:rsidTr="001F7EC5">
        <w:trPr>
          <w:trHeight w:hRule="exact" w:val="533"/>
        </w:trPr>
        <w:tc>
          <w:tcPr>
            <w:tcW w:w="3150" w:type="dxa"/>
            <w:vAlign w:val="center"/>
          </w:tcPr>
          <w:p w14:paraId="672A3535" w14:textId="1A00E80D" w:rsidR="00336596" w:rsidRDefault="00336596" w:rsidP="00E628A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A3F21D" wp14:editId="52CD05C1">
                  <wp:extent cx="277495" cy="277495"/>
                  <wp:effectExtent l="0" t="0" r="8255" b="8255"/>
                  <wp:docPr id="154" name="Picture 154" descr="CIB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CIB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975" cy="34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  <w:vAlign w:val="center"/>
          </w:tcPr>
          <w:p w14:paraId="5948159C" w14:textId="2E2AB4B3" w:rsidR="00336596" w:rsidRDefault="00336596" w:rsidP="008167A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CIBC</w:t>
            </w:r>
          </w:p>
        </w:tc>
        <w:tc>
          <w:tcPr>
            <w:tcW w:w="1437" w:type="dxa"/>
            <w:vAlign w:val="center"/>
          </w:tcPr>
          <w:p w14:paraId="3D71D5F7" w14:textId="77777777" w:rsidR="00336596" w:rsidRPr="00E628A8" w:rsidRDefault="00336596" w:rsidP="00E628A8">
            <w:pPr>
              <w:rPr>
                <w:sz w:val="22"/>
                <w:szCs w:val="22"/>
              </w:rPr>
            </w:pPr>
          </w:p>
        </w:tc>
        <w:tc>
          <w:tcPr>
            <w:tcW w:w="2698" w:type="dxa"/>
            <w:vAlign w:val="center"/>
          </w:tcPr>
          <w:p w14:paraId="532A4BD5" w14:textId="30EBC04F" w:rsidR="00336596" w:rsidRPr="00336596" w:rsidRDefault="00336596" w:rsidP="00E628A8">
            <w:pPr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1996</w:t>
            </w:r>
            <w:r w:rsidR="008850F2">
              <w:rPr>
                <w:sz w:val="22"/>
                <w:szCs w:val="22"/>
              </w:rPr>
              <w:t xml:space="preserve">/12 </w:t>
            </w:r>
            <w:r>
              <w:rPr>
                <w:sz w:val="22"/>
                <w:szCs w:val="22"/>
              </w:rPr>
              <w:t>-</w:t>
            </w:r>
            <w:r w:rsidR="008850F2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1997</w:t>
            </w:r>
            <w:r w:rsidR="008850F2">
              <w:rPr>
                <w:sz w:val="22"/>
                <w:szCs w:val="22"/>
              </w:rPr>
              <w:t>/05</w:t>
            </w:r>
          </w:p>
        </w:tc>
      </w:tr>
      <w:tr w:rsidR="00336596" w:rsidRPr="00E628A8" w14:paraId="4A090D03" w14:textId="77777777" w:rsidTr="001F7EC5">
        <w:trPr>
          <w:trHeight w:hRule="exact" w:val="533"/>
        </w:trPr>
        <w:tc>
          <w:tcPr>
            <w:tcW w:w="3150" w:type="dxa"/>
            <w:vAlign w:val="center"/>
          </w:tcPr>
          <w:p w14:paraId="5EE5FE52" w14:textId="033F16BD" w:rsidR="00336596" w:rsidRDefault="00C81020" w:rsidP="00E628A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B5A060" wp14:editId="5FF53194">
                  <wp:extent cx="296334" cy="295167"/>
                  <wp:effectExtent l="0" t="0" r="8890" b="0"/>
                  <wp:docPr id="155" name="Picture 155" descr="C:\Users\alexp\AppData\Local\Packages\Microsoft.Office.Desktop_8wekyb3d8bbwe\AC\INetCache\Content.MSO\5B98BD5E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C:\Users\alexp\AppData\Local\Packages\Microsoft.Office.Desktop_8wekyb3d8bbwe\AC\INetCache\Content.MSO\5B98BD5E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344752" cy="3433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5" w:type="dxa"/>
            <w:vAlign w:val="center"/>
          </w:tcPr>
          <w:p w14:paraId="385A801C" w14:textId="750C8428" w:rsidR="00336596" w:rsidRDefault="00C81020" w:rsidP="008167A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USSR </w:t>
            </w:r>
            <w:r w:rsidR="00336596">
              <w:rPr>
                <w:sz w:val="22"/>
                <w:szCs w:val="22"/>
              </w:rPr>
              <w:t>Academy of Sciences</w:t>
            </w:r>
          </w:p>
        </w:tc>
        <w:tc>
          <w:tcPr>
            <w:tcW w:w="1437" w:type="dxa"/>
            <w:vAlign w:val="center"/>
          </w:tcPr>
          <w:p w14:paraId="02F1875F" w14:textId="77777777" w:rsidR="00336596" w:rsidRPr="00E628A8" w:rsidRDefault="00336596" w:rsidP="00E628A8">
            <w:pPr>
              <w:rPr>
                <w:sz w:val="22"/>
                <w:szCs w:val="22"/>
              </w:rPr>
            </w:pPr>
          </w:p>
        </w:tc>
        <w:tc>
          <w:tcPr>
            <w:tcW w:w="2698" w:type="dxa"/>
            <w:vAlign w:val="center"/>
          </w:tcPr>
          <w:p w14:paraId="06E2E8C9" w14:textId="53DC531D" w:rsidR="00336596" w:rsidRDefault="00C81020" w:rsidP="00E628A8">
            <w:pPr>
              <w:jc w:val="right"/>
              <w:rPr>
                <w:sz w:val="22"/>
                <w:szCs w:val="22"/>
              </w:rPr>
            </w:pPr>
            <w:r w:rsidRPr="00C81020">
              <w:rPr>
                <w:sz w:val="22"/>
                <w:szCs w:val="22"/>
              </w:rPr>
              <w:t>1987/06 - 1992/05</w:t>
            </w:r>
          </w:p>
        </w:tc>
      </w:tr>
    </w:tbl>
    <w:p w14:paraId="32DB9951" w14:textId="77777777" w:rsidR="001F7EC5" w:rsidRDefault="001F7EC5" w:rsidP="008850F2">
      <w:pPr>
        <w:jc w:val="center"/>
        <w:rPr>
          <w:rFonts w:ascii="Arial" w:hAnsi="Arial" w:cs="Arial"/>
        </w:rPr>
      </w:pPr>
    </w:p>
    <w:p w14:paraId="5ED9A3B5" w14:textId="7014CB6F" w:rsidR="001F7EC5" w:rsidRPr="008850F2" w:rsidRDefault="008850F2" w:rsidP="008850F2">
      <w:pPr>
        <w:jc w:val="center"/>
        <w:rPr>
          <w:rFonts w:ascii="Arial" w:hAnsi="Arial" w:cs="Arial"/>
        </w:rPr>
      </w:pPr>
      <w:r w:rsidRPr="008850F2">
        <w:rPr>
          <w:rFonts w:ascii="Arial" w:hAnsi="Arial" w:cs="Arial"/>
        </w:rPr>
        <w:t>♦   ♦   ♦</w:t>
      </w:r>
    </w:p>
    <w:p w14:paraId="0CEF4DCA" w14:textId="189B1F2C" w:rsidR="008850F2" w:rsidRPr="008850F2" w:rsidRDefault="008850F2" w:rsidP="008850F2">
      <w:pPr>
        <w:jc w:val="center"/>
        <w:rPr>
          <w:i/>
          <w:iCs/>
        </w:rPr>
      </w:pPr>
      <w:r w:rsidRPr="008850F2">
        <w:rPr>
          <w:i/>
          <w:iCs/>
        </w:rPr>
        <w:t xml:space="preserve">For </w:t>
      </w:r>
      <w:r w:rsidR="001F7EC5">
        <w:rPr>
          <w:i/>
          <w:iCs/>
        </w:rPr>
        <w:t xml:space="preserve">more </w:t>
      </w:r>
      <w:r w:rsidRPr="008850F2">
        <w:rPr>
          <w:i/>
          <w:iCs/>
        </w:rPr>
        <w:t xml:space="preserve">details please refer to </w:t>
      </w:r>
      <w:hyperlink r:id="rId53" w:history="1">
        <w:r w:rsidRPr="008850F2">
          <w:rPr>
            <w:rStyle w:val="Hyperlink"/>
            <w:i/>
            <w:iCs/>
          </w:rPr>
          <w:t>linkedin.com/in/</w:t>
        </w:r>
        <w:proofErr w:type="spellStart"/>
        <w:r w:rsidRPr="008850F2">
          <w:rPr>
            <w:rStyle w:val="Hyperlink"/>
            <w:i/>
            <w:iCs/>
          </w:rPr>
          <w:t>alexpigida</w:t>
        </w:r>
        <w:proofErr w:type="spellEnd"/>
      </w:hyperlink>
      <w:r w:rsidRPr="008850F2">
        <w:rPr>
          <w:i/>
          <w:iCs/>
        </w:rPr>
        <w:t xml:space="preserve"> and/or a longer version of my resume</w:t>
      </w:r>
      <w:r>
        <w:rPr>
          <w:i/>
          <w:iCs/>
        </w:rPr>
        <w:t>.</w:t>
      </w:r>
    </w:p>
    <w:p w14:paraId="0B4B19CC" w14:textId="6DDFB277" w:rsidR="00902749" w:rsidRDefault="00902749" w:rsidP="00CE6916">
      <w:r w:rsidRPr="00902749">
        <w:rPr>
          <w:noProof/>
        </w:rPr>
        <w:lastRenderedPageBreak/>
        <w:drawing>
          <wp:inline distT="0" distB="0" distL="0" distR="0" wp14:anchorId="3981AC81" wp14:editId="5A44F4E5">
            <wp:extent cx="6858000" cy="1440180"/>
            <wp:effectExtent l="0" t="0" r="0" b="0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00144" w14:textId="77777777" w:rsidR="00902749" w:rsidRDefault="00902749" w:rsidP="00CE6916"/>
    <w:p w14:paraId="55B60B4A" w14:textId="700AA38D" w:rsidR="00CE6916" w:rsidRDefault="003C3D28" w:rsidP="003C3D28">
      <w:pPr>
        <w:keepNext/>
        <w:keepLines/>
        <w:outlineLvl w:val="0"/>
      </w:pPr>
      <w:bookmarkStart w:id="3" w:name="_Hlk15659314"/>
      <w:r>
        <w:rPr>
          <w:rFonts w:eastAsiaTheme="majorEastAsia" w:cstheme="majorBidi"/>
          <w:caps/>
          <w:color w:val="1D3251" w:themeColor="accent1"/>
          <w:spacing w:val="120"/>
          <w:sz w:val="32"/>
          <w:szCs w:val="32"/>
        </w:rPr>
        <w:t xml:space="preserve">Education </w:t>
      </w:r>
    </w:p>
    <w:bookmarkEnd w:id="3"/>
    <w:p w14:paraId="43DC048D" w14:textId="77777777" w:rsidR="00CE6916" w:rsidRDefault="00CE6916" w:rsidP="00CE6916"/>
    <w:p w14:paraId="739387F3" w14:textId="6F468488" w:rsidR="003C3D28" w:rsidRPr="003C3D28" w:rsidRDefault="00CE6916" w:rsidP="00CE6916">
      <w:pPr>
        <w:rPr>
          <w:b/>
          <w:bCs/>
        </w:rPr>
      </w:pPr>
      <w:r w:rsidRPr="003C3D28">
        <w:rPr>
          <w:b/>
          <w:bCs/>
        </w:rPr>
        <w:t>Microsoft Official Curriculum courses</w:t>
      </w:r>
    </w:p>
    <w:p w14:paraId="7F57372F" w14:textId="52B12353" w:rsidR="003C3D28" w:rsidRDefault="003C3D28" w:rsidP="00CE6916">
      <w:r w:rsidRPr="003C3D28">
        <w:t>Microsoft Certified Professional (MCPS)</w:t>
      </w:r>
    </w:p>
    <w:p w14:paraId="70A4FB38" w14:textId="502A091C" w:rsidR="003C3D28" w:rsidRDefault="003C3D28" w:rsidP="00CE6916">
      <w:r>
        <w:t>2000 - 2001</w:t>
      </w:r>
    </w:p>
    <w:p w14:paraId="4416ACC5" w14:textId="77777777" w:rsidR="003C3D28" w:rsidRDefault="003C3D28" w:rsidP="00CE6916">
      <w:pPr>
        <w:rPr>
          <w:b/>
          <w:bCs/>
        </w:rPr>
      </w:pPr>
    </w:p>
    <w:p w14:paraId="6AA779ED" w14:textId="013407AA" w:rsidR="00CE6916" w:rsidRDefault="00CE6916" w:rsidP="00CE6916">
      <w:proofErr w:type="spellStart"/>
      <w:r w:rsidRPr="003C3D28">
        <w:rPr>
          <w:b/>
          <w:bCs/>
        </w:rPr>
        <w:t>Developmentor</w:t>
      </w:r>
      <w:proofErr w:type="spellEnd"/>
      <w:r w:rsidRPr="003C3D28">
        <w:rPr>
          <w:b/>
          <w:bCs/>
        </w:rPr>
        <w:t xml:space="preserve"> advanced classes</w:t>
      </w:r>
    </w:p>
    <w:p w14:paraId="4BBE7480" w14:textId="01A9142A" w:rsidR="00CE6916" w:rsidRDefault="00CE6916" w:rsidP="00CE6916">
      <w:r w:rsidRPr="00CE6916">
        <w:t xml:space="preserve">Microsoft Certified Solution Developer (MCSD), </w:t>
      </w:r>
      <w:r w:rsidRPr="00AE5022">
        <w:rPr>
          <w:i/>
          <w:iCs/>
        </w:rPr>
        <w:t>Visual C++ and SQL Server tracks</w:t>
      </w:r>
    </w:p>
    <w:p w14:paraId="4E773B2B" w14:textId="56B3A676" w:rsidR="003C3D28" w:rsidRDefault="003C3D28" w:rsidP="00CE6916">
      <w:r>
        <w:t>2001 - 2002</w:t>
      </w:r>
    </w:p>
    <w:p w14:paraId="4A5E422D" w14:textId="77777777" w:rsidR="003C3D28" w:rsidRDefault="003C3D28" w:rsidP="00CE6916">
      <w:pPr>
        <w:rPr>
          <w:b/>
          <w:bCs/>
        </w:rPr>
      </w:pPr>
    </w:p>
    <w:p w14:paraId="531B8A95" w14:textId="34EEDB42" w:rsidR="00CE6916" w:rsidRPr="003C3D28" w:rsidRDefault="00CE6916" w:rsidP="00CE6916">
      <w:pPr>
        <w:rPr>
          <w:b/>
          <w:bCs/>
        </w:rPr>
      </w:pPr>
      <w:r w:rsidRPr="003C3D28">
        <w:rPr>
          <w:b/>
          <w:bCs/>
        </w:rPr>
        <w:t>University of Kiev, UA</w:t>
      </w:r>
      <w:r w:rsidRPr="003C3D28">
        <w:rPr>
          <w:b/>
          <w:bCs/>
        </w:rPr>
        <w:tab/>
      </w:r>
    </w:p>
    <w:p w14:paraId="62A05450" w14:textId="06C0A295" w:rsidR="00CE6916" w:rsidRDefault="00CE6916" w:rsidP="00CE6916">
      <w:r>
        <w:t xml:space="preserve">Master of Science in Quantum </w:t>
      </w:r>
      <w:proofErr w:type="spellStart"/>
      <w:r>
        <w:t>Radiophysics</w:t>
      </w:r>
      <w:proofErr w:type="spellEnd"/>
      <w:r>
        <w:t xml:space="preserve"> and Electronics</w:t>
      </w:r>
    </w:p>
    <w:p w14:paraId="3BCF6744" w14:textId="6D836FED" w:rsidR="00CE6916" w:rsidRDefault="00CE6916" w:rsidP="00CE6916"/>
    <w:p w14:paraId="6669BAE6" w14:textId="77777777" w:rsidR="003C3D28" w:rsidRDefault="003C3D28" w:rsidP="00CE6916"/>
    <w:p w14:paraId="017FDF4A" w14:textId="140A62F8" w:rsidR="003C3D28" w:rsidRDefault="003C3D28" w:rsidP="003C3D28">
      <w:pPr>
        <w:keepNext/>
        <w:keepLines/>
        <w:outlineLvl w:val="0"/>
      </w:pPr>
      <w:r>
        <w:rPr>
          <w:rFonts w:eastAsiaTheme="majorEastAsia" w:cstheme="majorBidi"/>
          <w:caps/>
          <w:color w:val="1D3251" w:themeColor="accent1"/>
          <w:spacing w:val="120"/>
          <w:sz w:val="32"/>
          <w:szCs w:val="32"/>
        </w:rPr>
        <w:t xml:space="preserve">technologies mastered </w:t>
      </w:r>
    </w:p>
    <w:p w14:paraId="7A81F321" w14:textId="4A7AB734" w:rsidR="00CE6916" w:rsidRDefault="00CE6916" w:rsidP="00CE6916">
      <w:r>
        <w:t>.NET, UWP, WPF, Silverlight, Angular, MVVM, ASP.NET, MVC, C#, XAML, T-SQL, Windows Workflow Foundation, Microsoft Visual Studio, WCF, Web Services, RIA Services, WinForms, WebForms, Entity Framework, ORM, NHibernate, jQuery, JSON, AJAX, HTML, CSS, JS, Microsoft Virtual Earth, Google Earth, C/C++, PL SQL, DTS, ADO.NET, IIS, VB.NET, VB6, UML, Visio, SharePoint, RAD of multi-tier applications, XML, SOAP, WSDL, Win32, ATL, MFC, VBScript, JavaScript, COM/DCOM, COM+, MTS, HTML, DHTML, SOA, OOP, ODBC, Oracle, MS Access, MS SQL, SSMS, SSRS, SSIS, PowerShell, Crystal Reports, MS Office Automation, Git, Visual Source Safe (VSS), Team Foundation Server (TFS), SVN, JIRA, Bitbucket, Windows Service, Azure, SQLite, MongoDB.</w:t>
      </w:r>
    </w:p>
    <w:sectPr w:rsidR="00CE6916" w:rsidSect="000E4231">
      <w:headerReference w:type="default" r:id="rId55"/>
      <w:footerReference w:type="default" r:id="rId56"/>
      <w:pgSz w:w="12240" w:h="15840"/>
      <w:pgMar w:top="576" w:right="720" w:bottom="576" w:left="720" w:header="144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56F06F" w14:textId="77777777" w:rsidR="00CB6529" w:rsidRDefault="00CB6529" w:rsidP="00B21D64">
      <w:pPr>
        <w:spacing w:after="0" w:line="240" w:lineRule="auto"/>
      </w:pPr>
      <w:r>
        <w:separator/>
      </w:r>
    </w:p>
  </w:endnote>
  <w:endnote w:type="continuationSeparator" w:id="0">
    <w:p w14:paraId="722D92B8" w14:textId="77777777" w:rsidR="00CB6529" w:rsidRDefault="00CB6529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altName w:val="Rockwell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4557AC" w14:textId="77777777" w:rsidR="00A96376" w:rsidRDefault="00A9637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880CE6D" wp14:editId="007C2D9A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12000" cy="365760"/>
              <wp:effectExtent l="0" t="0" r="0" b="0"/>
              <wp:wrapNone/>
              <wp:docPr id="128" name="Rectangle 8">
                <a:extLst xmlns:a="http://schemas.openxmlformats.org/drawingml/2006/main">
                  <a:ext uri="{FF2B5EF4-FFF2-40B4-BE49-F238E27FC236}">
                    <a16:creationId xmlns:a16="http://schemas.microsoft.com/office/drawing/2014/main" id="{F294C76A-149D-471C-83B1-CB21461C2CF0}"/>
                  </a:ext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00" cy="36576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A69E31" id="Rectangle 8" o:spid="_x0000_s1026" style="position:absolute;margin-left:0;margin-top:0;width:615.1pt;height:28.8pt;z-index:25165926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" fillcolor="#cdedda [3207]" stroked="f" strokeweight="1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68D0E4" w14:textId="77777777" w:rsidR="00CB6529" w:rsidRDefault="00CB6529" w:rsidP="00B21D64">
      <w:pPr>
        <w:spacing w:after="0" w:line="240" w:lineRule="auto"/>
      </w:pPr>
      <w:r>
        <w:separator/>
      </w:r>
    </w:p>
  </w:footnote>
  <w:footnote w:type="continuationSeparator" w:id="0">
    <w:p w14:paraId="755290F3" w14:textId="77777777" w:rsidR="00CB6529" w:rsidRDefault="00CB6529" w:rsidP="00B2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B3205F" w14:textId="77777777" w:rsidR="00B21D64" w:rsidRDefault="00997E8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171AB2DE" wp14:editId="69410C4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4580" cy="4151376"/>
              <wp:effectExtent l="0" t="0" r="0" b="1905"/>
              <wp:wrapNone/>
              <wp:docPr id="129" name="Group 1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4580" cy="4151376"/>
                        <a:chOff x="0" y="0"/>
                        <a:chExt cx="7794580" cy="4151267"/>
                      </a:xfrm>
                      <a:solidFill>
                        <a:schemeClr val="accent5">
                          <a:lumMod val="90000"/>
                        </a:schemeClr>
                      </a:solidFill>
                    </wpg:grpSpPr>
                    <wps:wsp>
                      <wps:cNvPr id="2" name="Rectangle 2">
                        <a:extLst>
                          <a:ext uri="{FF2B5EF4-FFF2-40B4-BE49-F238E27FC236}">
                            <a16:creationId xmlns:a16="http://schemas.microsoft.com/office/drawing/2014/main" id="{326EC125-E93E-40BE-B55C-6E23058151C4}"/>
                          </a:ext>
                        </a:extLst>
                      </wps:cNvPr>
                      <wps:cNvSpPr/>
                      <wps:spPr>
                        <a:xfrm>
                          <a:off x="2762250" y="1781175"/>
                          <a:ext cx="5032330" cy="12402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" name="Rectangle 3">
                        <a:extLst>
                          <a:ext uri="{FF2B5EF4-FFF2-40B4-BE49-F238E27FC236}">
                            <a16:creationId xmlns:a16="http://schemas.microsoft.com/office/drawing/2014/main" id="{4998032C-AD94-4468-92AD-813C55441BE0}"/>
                          </a:ext>
                        </a:extLst>
                      </wps:cNvPr>
                      <wps:cNvSpPr/>
                      <wps:spPr>
                        <a:xfrm>
                          <a:off x="0" y="1781175"/>
                          <a:ext cx="2757917" cy="23700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4" name="Rectangle 4">
                        <a:extLst>
                          <a:ext uri="{FF2B5EF4-FFF2-40B4-BE49-F238E27FC236}">
                            <a16:creationId xmlns:a16="http://schemas.microsoft.com/office/drawing/2014/main" id="{7BC5FE86-2E8F-4B97-849C-CBEFA6E48077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90250" cy="180218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AA267A1" id="Group 129" o:spid="_x0000_s1026" style="position:absolute;margin-left:0;margin-top:0;width:613.75pt;height:326.9pt;z-index:251655168;mso-width-percent:1000;mso-position-horizontal:center;mso-position-horizontal-relative:page;mso-position-vertical:top;mso-position-vertical-relative:page;mso-width-percent:1000;mso-height-relative:margin" coordsize="77945,41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">
              <v:rect id="Rectangle 2" o:spid="_x0000_s1027" style="position:absolute;left:27622;top:17811;width:50323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" fillcolor="white [3212]" stroked="f" strokeweight="1pt"/>
              <v:rect id="Rectangle 3" o:spid="_x0000_s1028" style="position:absolute;top:17811;width:27579;height:23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<v:rect id="Rectangle 4" o:spid="_x0000_s1029" style="position:absolute;width:77902;height:18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" fillcolor="#cfcdcd [2894]" stroked="f" strokeweight="1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91C61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3CF2105"/>
    <w:multiLevelType w:val="multilevel"/>
    <w:tmpl w:val="9D984FD2"/>
    <w:numStyleLink w:val="BullettedList"/>
  </w:abstractNum>
  <w:abstractNum w:abstractNumId="4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7A260FB"/>
    <w:multiLevelType w:val="hybridMultilevel"/>
    <w:tmpl w:val="9EE67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4D12A32"/>
    <w:multiLevelType w:val="hybridMultilevel"/>
    <w:tmpl w:val="D36EB594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10"/>
  </w:num>
  <w:num w:numId="3">
    <w:abstractNumId w:val="6"/>
  </w:num>
  <w:num w:numId="4">
    <w:abstractNumId w:val="2"/>
  </w:num>
  <w:num w:numId="5">
    <w:abstractNumId w:val="4"/>
  </w:num>
  <w:num w:numId="6">
    <w:abstractNumId w:val="9"/>
  </w:num>
  <w:num w:numId="7">
    <w:abstractNumId w:val="0"/>
  </w:num>
  <w:num w:numId="8">
    <w:abstractNumId w:val="1"/>
  </w:num>
  <w:num w:numId="9">
    <w:abstractNumId w:val="3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removePersonalInformation/>
  <w:removeDateAndTime/>
  <w:proofState w:spelling="clean" w:grammar="clean"/>
  <w:attachedTemplate r:id="rId1"/>
  <w:stylePaneSortMethod w:val="000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835"/>
    <w:rsid w:val="000161E1"/>
    <w:rsid w:val="00021303"/>
    <w:rsid w:val="000C400D"/>
    <w:rsid w:val="000E4231"/>
    <w:rsid w:val="00107C05"/>
    <w:rsid w:val="00107E81"/>
    <w:rsid w:val="00144072"/>
    <w:rsid w:val="001A3FE6"/>
    <w:rsid w:val="001F7EC5"/>
    <w:rsid w:val="0021475C"/>
    <w:rsid w:val="002922DF"/>
    <w:rsid w:val="00336596"/>
    <w:rsid w:val="003976E7"/>
    <w:rsid w:val="003C0BB5"/>
    <w:rsid w:val="003C3D28"/>
    <w:rsid w:val="004067B9"/>
    <w:rsid w:val="004103C0"/>
    <w:rsid w:val="00452292"/>
    <w:rsid w:val="004865C2"/>
    <w:rsid w:val="004A14DD"/>
    <w:rsid w:val="004B4147"/>
    <w:rsid w:val="004E508D"/>
    <w:rsid w:val="00552F9B"/>
    <w:rsid w:val="005636A7"/>
    <w:rsid w:val="005A20B8"/>
    <w:rsid w:val="005B7DB3"/>
    <w:rsid w:val="005C6B9B"/>
    <w:rsid w:val="005D033A"/>
    <w:rsid w:val="0061400D"/>
    <w:rsid w:val="00621B5C"/>
    <w:rsid w:val="006760EB"/>
    <w:rsid w:val="00697835"/>
    <w:rsid w:val="006A7C13"/>
    <w:rsid w:val="006C2DFF"/>
    <w:rsid w:val="007571B5"/>
    <w:rsid w:val="007772B1"/>
    <w:rsid w:val="00781CDC"/>
    <w:rsid w:val="008167A2"/>
    <w:rsid w:val="008424CE"/>
    <w:rsid w:val="008850F2"/>
    <w:rsid w:val="00890D53"/>
    <w:rsid w:val="00890F1A"/>
    <w:rsid w:val="008E2197"/>
    <w:rsid w:val="00902749"/>
    <w:rsid w:val="00936766"/>
    <w:rsid w:val="009626A0"/>
    <w:rsid w:val="0096271F"/>
    <w:rsid w:val="00997E86"/>
    <w:rsid w:val="009B7D45"/>
    <w:rsid w:val="00A20C64"/>
    <w:rsid w:val="00A21AF8"/>
    <w:rsid w:val="00A6425D"/>
    <w:rsid w:val="00A70CA7"/>
    <w:rsid w:val="00A96376"/>
    <w:rsid w:val="00AD2676"/>
    <w:rsid w:val="00AE5022"/>
    <w:rsid w:val="00B03ED5"/>
    <w:rsid w:val="00B1344D"/>
    <w:rsid w:val="00B21D64"/>
    <w:rsid w:val="00B73E22"/>
    <w:rsid w:val="00BB006C"/>
    <w:rsid w:val="00BB7CE4"/>
    <w:rsid w:val="00BC33C3"/>
    <w:rsid w:val="00BF0DAF"/>
    <w:rsid w:val="00C05345"/>
    <w:rsid w:val="00C344AA"/>
    <w:rsid w:val="00C37B1A"/>
    <w:rsid w:val="00C67DCF"/>
    <w:rsid w:val="00C777FF"/>
    <w:rsid w:val="00C81020"/>
    <w:rsid w:val="00CB6529"/>
    <w:rsid w:val="00CD2FD2"/>
    <w:rsid w:val="00CE6916"/>
    <w:rsid w:val="00D12DFD"/>
    <w:rsid w:val="00D62B7E"/>
    <w:rsid w:val="00E628A8"/>
    <w:rsid w:val="00EF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CB8D4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D28"/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1D3251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semiHidden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0161E1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BF0DAF"/>
    <w:pPr>
      <w:spacing w:before="40" w:after="40" w:line="240" w:lineRule="auto"/>
    </w:pPr>
    <w:rPr>
      <w:rFonts w:asciiTheme="majorHAnsi" w:hAnsiTheme="majorHAnsi"/>
      <w:sz w:val="22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0161E1"/>
    <w:rPr>
      <w:i/>
      <w:color w:val="1D3251" w:themeColor="accent5" w:themeShade="40"/>
      <w:sz w:val="28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0161E1"/>
    <w:rPr>
      <w:rFonts w:asciiTheme="majorHAnsi" w:hAnsiTheme="majorHAnsi"/>
      <w:sz w:val="22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2F9B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  <w:style w:type="character" w:styleId="Hyperlink">
    <w:name w:val="Hyperlink"/>
    <w:basedOn w:val="DefaultParagraphFont"/>
    <w:uiPriority w:val="99"/>
    <w:unhideWhenUsed/>
    <w:rsid w:val="003976E7"/>
    <w:rPr>
      <w:color w:val="FE006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6E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3FE6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FE6"/>
    <w:rPr>
      <w:rFonts w:ascii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2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083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svg"/><Relationship Id="rId39" Type="http://schemas.openxmlformats.org/officeDocument/2006/relationships/image" Target="media/image27.png"/><Relationship Id="rId21" Type="http://schemas.openxmlformats.org/officeDocument/2006/relationships/image" Target="media/image12.png"/><Relationship Id="rId34" Type="http://schemas.openxmlformats.org/officeDocument/2006/relationships/image" Target="media/image24.png"/><Relationship Id="rId42" Type="http://schemas.openxmlformats.org/officeDocument/2006/relationships/image" Target="media/image29.png"/><Relationship Id="rId47" Type="http://schemas.openxmlformats.org/officeDocument/2006/relationships/image" Target="media/image32.png"/><Relationship Id="rId50" Type="http://schemas.openxmlformats.org/officeDocument/2006/relationships/image" Target="media/image35.png"/><Relationship Id="rId55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svg"/><Relationship Id="rId25" Type="http://schemas.openxmlformats.org/officeDocument/2006/relationships/image" Target="media/image16.png"/><Relationship Id="rId33" Type="http://schemas.openxmlformats.org/officeDocument/2006/relationships/image" Target="media/image23.png"/><Relationship Id="rId38" Type="http://schemas.openxmlformats.org/officeDocument/2006/relationships/image" Target="http://www.toromont.com/images/toromontcat_logo.jpg" TargetMode="External"/><Relationship Id="rId46" Type="http://schemas.openxmlformats.org/officeDocument/2006/relationships/hyperlink" Target="https://www.epam.com/" TargetMode="Externa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svg"/><Relationship Id="rId29" Type="http://schemas.openxmlformats.org/officeDocument/2006/relationships/image" Target="media/image19.jpeg"/><Relationship Id="rId41" Type="http://schemas.openxmlformats.org/officeDocument/2006/relationships/hyperlink" Target="https://itsolutions.bdo.ca/systemgroupinc/" TargetMode="External"/><Relationship Id="rId54" Type="http://schemas.openxmlformats.org/officeDocument/2006/relationships/image" Target="media/image38.e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24" Type="http://schemas.openxmlformats.org/officeDocument/2006/relationships/image" Target="media/image15.png"/><Relationship Id="rId32" Type="http://schemas.openxmlformats.org/officeDocument/2006/relationships/image" Target="media/image22.png"/><Relationship Id="rId37" Type="http://schemas.openxmlformats.org/officeDocument/2006/relationships/image" Target="media/image26.jpeg"/><Relationship Id="rId40" Type="http://schemas.openxmlformats.org/officeDocument/2006/relationships/image" Target="media/image28.png"/><Relationship Id="rId45" Type="http://schemas.openxmlformats.org/officeDocument/2006/relationships/image" Target="media/image31.png"/><Relationship Id="rId53" Type="http://schemas.openxmlformats.org/officeDocument/2006/relationships/hyperlink" Target="file:///C:\C\docs\CV\linkedin.com\in\alexpigida" TargetMode="External"/><Relationship Id="rId58" Type="http://schemas.openxmlformats.org/officeDocument/2006/relationships/glossaryDocument" Target="glossary/document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svg"/><Relationship Id="rId28" Type="http://schemas.openxmlformats.org/officeDocument/2006/relationships/image" Target="media/image18.jpeg"/><Relationship Id="rId36" Type="http://schemas.openxmlformats.org/officeDocument/2006/relationships/hyperlink" Target="http://www.toromontcat.com/" TargetMode="External"/><Relationship Id="rId49" Type="http://schemas.openxmlformats.org/officeDocument/2006/relationships/image" Target="media/image34.png"/><Relationship Id="rId57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4" Type="http://schemas.openxmlformats.org/officeDocument/2006/relationships/hyperlink" Target="http://www.magna.com/" TargetMode="External"/><Relationship Id="rId52" Type="http://schemas.openxmlformats.org/officeDocument/2006/relationships/image" Target="media/image37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sv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0.png"/><Relationship Id="rId48" Type="http://schemas.openxmlformats.org/officeDocument/2006/relationships/image" Target="media/image33.png"/><Relationship Id="rId56" Type="http://schemas.openxmlformats.org/officeDocument/2006/relationships/footer" Target="footer1.xml"/><Relationship Id="rId8" Type="http://schemas.openxmlformats.org/officeDocument/2006/relationships/footnotes" Target="footnotes.xml"/><Relationship Id="rId51" Type="http://schemas.openxmlformats.org/officeDocument/2006/relationships/image" Target="media/image36.png"/><Relationship Id="rId3" Type="http://schemas.openxmlformats.org/officeDocument/2006/relationships/customXml" Target="../customXml/item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p\AppData\Local\Packages\Microsoft.Office.Desktop_8wekyb3d8bbwe\LocalCache\Roaming\Microsoft\Templates\Modern%20initial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416C7240C3F45DAB3C5FF2C9724C9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8CC8C5-E34D-4EAB-BF7E-E656E0926840}"/>
      </w:docPartPr>
      <w:docPartBody>
        <w:p w:rsidR="002158A3" w:rsidRDefault="00055DC0">
          <w:pPr>
            <w:pStyle w:val="F416C7240C3F45DAB3C5FF2C9724C980"/>
          </w:pPr>
          <w:r>
            <w:t>Skills</w:t>
          </w:r>
        </w:p>
      </w:docPartBody>
    </w:docPart>
    <w:docPart>
      <w:docPartPr>
        <w:name w:val="A2E7A3A2E2784A1DB064AA9E14A8DE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78CDFA-65CF-4145-8E77-F784B500FC2B}"/>
      </w:docPartPr>
      <w:docPartBody>
        <w:p w:rsidR="002158A3" w:rsidRDefault="00055DC0">
          <w:pPr>
            <w:pStyle w:val="A2E7A3A2E2784A1DB064AA9E14A8DE9C"/>
          </w:pPr>
          <w:r>
            <w:t>Education</w:t>
          </w:r>
        </w:p>
      </w:docPartBody>
    </w:docPart>
    <w:docPart>
      <w:docPartPr>
        <w:name w:val="22496D1CE67A4CE0AA8E77DDB5BEE7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C44DAC-7A13-4BAA-9B19-E5D65967760A}"/>
      </w:docPartPr>
      <w:docPartBody>
        <w:p w:rsidR="002158A3" w:rsidRDefault="00055DC0">
          <w:pPr>
            <w:pStyle w:val="22496D1CE67A4CE0AA8E77DDB5BEE717"/>
          </w:pPr>
          <w:r>
            <w:t>Experience</w:t>
          </w:r>
        </w:p>
      </w:docPartBody>
    </w:docPart>
    <w:docPart>
      <w:docPartPr>
        <w:name w:val="0EE1EA15603A46618F474B9F0401E3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D5ACDB-80AA-4CA0-9B89-89FF35B393C3}"/>
      </w:docPartPr>
      <w:docPartBody>
        <w:p w:rsidR="002158A3" w:rsidRDefault="00055DC0">
          <w:pPr>
            <w:pStyle w:val="0EE1EA15603A46618F474B9F0401E317"/>
          </w:pPr>
          <w:r>
            <w:t>7 / 10</w:t>
          </w:r>
        </w:p>
      </w:docPartBody>
    </w:docPart>
    <w:docPart>
      <w:docPartPr>
        <w:name w:val="D40C191B12DD449CA72390B273689C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80E1CC-D01B-47AC-BB0F-823E95256F4C}"/>
      </w:docPartPr>
      <w:docPartBody>
        <w:p w:rsidR="002158A3" w:rsidRDefault="00055DC0" w:rsidP="00055DC0">
          <w:pPr>
            <w:pStyle w:val="D40C191B12DD449CA72390B273689C15"/>
          </w:pPr>
          <w:r w:rsidRPr="007772B1">
            <w:t>ABOUT ME</w:t>
          </w:r>
        </w:p>
      </w:docPartBody>
    </w:docPart>
    <w:docPart>
      <w:docPartPr>
        <w:name w:val="34569A040141484997610F8BD4CC90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23A337-CF21-471E-A18B-EA792C890212}"/>
      </w:docPartPr>
      <w:docPartBody>
        <w:p w:rsidR="001746FA" w:rsidRDefault="002158A3" w:rsidP="002158A3">
          <w:pPr>
            <w:pStyle w:val="34569A040141484997610F8BD4CC903E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altName w:val="Rockwell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F2105"/>
    <w:multiLevelType w:val="multilevel"/>
    <w:tmpl w:val="9D984FD2"/>
    <w:numStyleLink w:val="BullettedList"/>
  </w:abstractNum>
  <w:num w:numId="1">
    <w:abstractNumId w:val="0"/>
  </w:num>
  <w:num w:numId="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DC0"/>
    <w:rsid w:val="00055DC0"/>
    <w:rsid w:val="000D3085"/>
    <w:rsid w:val="001746FA"/>
    <w:rsid w:val="002158A3"/>
    <w:rsid w:val="00296667"/>
    <w:rsid w:val="00382E82"/>
    <w:rsid w:val="004B497B"/>
    <w:rsid w:val="00553762"/>
    <w:rsid w:val="00D13A03"/>
    <w:rsid w:val="00D8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775C3F4B29E428286B6C3BA6DE62DDE">
    <w:name w:val="9775C3F4B29E428286B6C3BA6DE62DDE"/>
  </w:style>
  <w:style w:type="paragraph" w:customStyle="1" w:styleId="188D9B8D00FD4CFCA35962E0CCB32F59">
    <w:name w:val="188D9B8D00FD4CFCA35962E0CCB32F59"/>
  </w:style>
  <w:style w:type="paragraph" w:customStyle="1" w:styleId="B6E4A49E322D48DCAD3B7A4BD21ACDAA">
    <w:name w:val="B6E4A49E322D48DCAD3B7A4BD21ACDAA"/>
  </w:style>
  <w:style w:type="paragraph" w:customStyle="1" w:styleId="F4BB5910490E43C086E48D390A928492">
    <w:name w:val="F4BB5910490E43C086E48D390A928492"/>
  </w:style>
  <w:style w:type="paragraph" w:customStyle="1" w:styleId="881E63FD19494AF3B4ADD7E2201CA2B4">
    <w:name w:val="881E63FD19494AF3B4ADD7E2201CA2B4"/>
  </w:style>
  <w:style w:type="paragraph" w:customStyle="1" w:styleId="462D2950CE54419BBF29BDDD4D76DED8">
    <w:name w:val="462D2950CE54419BBF29BDDD4D76DED8"/>
  </w:style>
  <w:style w:type="paragraph" w:customStyle="1" w:styleId="38ECA561ABB74E40B61DC004E01B2E6E">
    <w:name w:val="38ECA561ABB74E40B61DC004E01B2E6E"/>
  </w:style>
  <w:style w:type="paragraph" w:customStyle="1" w:styleId="A8C4E69345C942659F1926712ED8ED75">
    <w:name w:val="A8C4E69345C942659F1926712ED8ED75"/>
  </w:style>
  <w:style w:type="paragraph" w:customStyle="1" w:styleId="4FABD889159E4B61B7C0E406614448FF">
    <w:name w:val="4FABD889159E4B61B7C0E406614448FF"/>
  </w:style>
  <w:style w:type="paragraph" w:customStyle="1" w:styleId="6496954CD6A54448BB86323FF3B35C9D">
    <w:name w:val="6496954CD6A54448BB86323FF3B35C9D"/>
  </w:style>
  <w:style w:type="paragraph" w:customStyle="1" w:styleId="7846B6F4D1FB40759C9D7E542EA44F2C">
    <w:name w:val="7846B6F4D1FB40759C9D7E542EA44F2C"/>
  </w:style>
  <w:style w:type="paragraph" w:customStyle="1" w:styleId="C75031120CC54468A166BDBEDF83D3D6">
    <w:name w:val="C75031120CC54468A166BDBEDF83D3D6"/>
  </w:style>
  <w:style w:type="paragraph" w:customStyle="1" w:styleId="F416C7240C3F45DAB3C5FF2C9724C980">
    <w:name w:val="F416C7240C3F45DAB3C5FF2C9724C980"/>
  </w:style>
  <w:style w:type="paragraph" w:customStyle="1" w:styleId="A2E7A3A2E2784A1DB064AA9E14A8DE9C">
    <w:name w:val="A2E7A3A2E2784A1DB064AA9E14A8DE9C"/>
  </w:style>
  <w:style w:type="paragraph" w:customStyle="1" w:styleId="3F4F552FF2C44CB8882B83DEB78DAF9F">
    <w:name w:val="3F4F552FF2C44CB8882B83DEB78DAF9F"/>
  </w:style>
  <w:style w:type="paragraph" w:customStyle="1" w:styleId="C1AF09FEA46147A7B788B9ECEF31EB62">
    <w:name w:val="C1AF09FEA46147A7B788B9ECEF31EB62"/>
  </w:style>
  <w:style w:type="paragraph" w:customStyle="1" w:styleId="8EB15C7EB973406E8FE46C1CDA407A08">
    <w:name w:val="8EB15C7EB973406E8FE46C1CDA407A08"/>
  </w:style>
  <w:style w:type="paragraph" w:customStyle="1" w:styleId="58788560542944F1AF6A870ABEA900AB">
    <w:name w:val="58788560542944F1AF6A870ABEA900AB"/>
  </w:style>
  <w:style w:type="paragraph" w:customStyle="1" w:styleId="3EFFE996984E4530B4E9CF8723632972">
    <w:name w:val="3EFFE996984E4530B4E9CF8723632972"/>
  </w:style>
  <w:style w:type="paragraph" w:customStyle="1" w:styleId="D1A7BCEEBE49411CACE59B325D35A800">
    <w:name w:val="D1A7BCEEBE49411CACE59B325D35A800"/>
  </w:style>
  <w:style w:type="paragraph" w:customStyle="1" w:styleId="418B375BE718483D93D9A578FDA742B7">
    <w:name w:val="418B375BE718483D93D9A578FDA742B7"/>
  </w:style>
  <w:style w:type="paragraph" w:customStyle="1" w:styleId="732CEB36B6CC4CA9854847202D78BB8C">
    <w:name w:val="732CEB36B6CC4CA9854847202D78BB8C"/>
  </w:style>
  <w:style w:type="paragraph" w:customStyle="1" w:styleId="54295EE424D545A7A64E8E94068867B3">
    <w:name w:val="54295EE424D545A7A64E8E94068867B3"/>
  </w:style>
  <w:style w:type="paragraph" w:customStyle="1" w:styleId="22496D1CE67A4CE0AA8E77DDB5BEE717">
    <w:name w:val="22496D1CE67A4CE0AA8E77DDB5BEE717"/>
  </w:style>
  <w:style w:type="paragraph" w:customStyle="1" w:styleId="234E05C1CE2344C8A4FAF9214EA41B67">
    <w:name w:val="234E05C1CE2344C8A4FAF9214EA41B67"/>
  </w:style>
  <w:style w:type="paragraph" w:customStyle="1" w:styleId="58F07ADDEDE449CB96879B56249E639D">
    <w:name w:val="58F07ADDEDE449CB96879B56249E639D"/>
  </w:style>
  <w:style w:type="paragraph" w:customStyle="1" w:styleId="JobDescription">
    <w:name w:val="Job Description"/>
    <w:basedOn w:val="Normal"/>
    <w:link w:val="JobDescriptionChar"/>
    <w:uiPriority w:val="18"/>
    <w:qFormat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character" w:customStyle="1" w:styleId="JobDescriptionChar">
    <w:name w:val="Job Description Char"/>
    <w:basedOn w:val="DefaultParagraphFont"/>
    <w:link w:val="JobDescription"/>
    <w:uiPriority w:val="18"/>
    <w:rPr>
      <w:rFonts w:eastAsiaTheme="minorHAnsi"/>
      <w:color w:val="262626" w:themeColor="text1" w:themeTint="D9"/>
      <w:sz w:val="18"/>
      <w:szCs w:val="18"/>
    </w:rPr>
  </w:style>
  <w:style w:type="paragraph" w:customStyle="1" w:styleId="3C8A2978E2FC403E8F68B96CCE9F6DD5">
    <w:name w:val="3C8A2978E2FC403E8F68B96CCE9F6DD5"/>
  </w:style>
  <w:style w:type="paragraph" w:styleId="ListBullet">
    <w:name w:val="List Bullet"/>
    <w:basedOn w:val="Normal"/>
    <w:uiPriority w:val="99"/>
    <w:qFormat/>
    <w:pPr>
      <w:numPr>
        <w:numId w:val="2"/>
      </w:numPr>
      <w:spacing w:line="288" w:lineRule="auto"/>
      <w:contextualSpacing/>
    </w:pPr>
    <w:rPr>
      <w:rFonts w:eastAsiaTheme="minorHAnsi"/>
      <w:color w:val="262626" w:themeColor="text1" w:themeTint="D9"/>
      <w:sz w:val="18"/>
      <w:szCs w:val="18"/>
    </w:rPr>
  </w:style>
  <w:style w:type="numbering" w:customStyle="1" w:styleId="BullettedList">
    <w:name w:val="BullettedList"/>
    <w:uiPriority w:val="99"/>
    <w:pPr>
      <w:numPr>
        <w:numId w:val="1"/>
      </w:numPr>
    </w:pPr>
  </w:style>
  <w:style w:type="paragraph" w:customStyle="1" w:styleId="0E3233EB88124B6EA5E3779492F1DE5E">
    <w:name w:val="0E3233EB88124B6EA5E3779492F1DE5E"/>
  </w:style>
  <w:style w:type="paragraph" w:customStyle="1" w:styleId="A0A299F550734C85B191173A29320005">
    <w:name w:val="A0A299F550734C85B191173A29320005"/>
  </w:style>
  <w:style w:type="paragraph" w:customStyle="1" w:styleId="F686D3B2476741D0A037071169196319">
    <w:name w:val="F686D3B2476741D0A037071169196319"/>
  </w:style>
  <w:style w:type="paragraph" w:customStyle="1" w:styleId="514A015A61B043FAA33C13860D8FA541">
    <w:name w:val="514A015A61B043FAA33C13860D8FA541"/>
  </w:style>
  <w:style w:type="paragraph" w:customStyle="1" w:styleId="9473E518D09246C18D6194FF42FCDB22">
    <w:name w:val="9473E518D09246C18D6194FF42FCDB22"/>
  </w:style>
  <w:style w:type="paragraph" w:customStyle="1" w:styleId="1D1EA3CBEBD74E15A6B27A5FACDB2762">
    <w:name w:val="1D1EA3CBEBD74E15A6B27A5FACDB2762"/>
  </w:style>
  <w:style w:type="paragraph" w:customStyle="1" w:styleId="F7D501C44A65484C983C6C13B93095C4">
    <w:name w:val="F7D501C44A65484C983C6C13B93095C4"/>
  </w:style>
  <w:style w:type="paragraph" w:customStyle="1" w:styleId="183C825E011E4E80A7EE8724674630A9">
    <w:name w:val="183C825E011E4E80A7EE8724674630A9"/>
  </w:style>
  <w:style w:type="paragraph" w:customStyle="1" w:styleId="2806566D37A2402D9EDC325B1F5A1D2A">
    <w:name w:val="2806566D37A2402D9EDC325B1F5A1D2A"/>
  </w:style>
  <w:style w:type="paragraph" w:customStyle="1" w:styleId="B34E335BDE2D4291991DD50CAE8D375C">
    <w:name w:val="B34E335BDE2D4291991DD50CAE8D375C"/>
  </w:style>
  <w:style w:type="paragraph" w:customStyle="1" w:styleId="76DA3892F1C441D080E85F622487C996">
    <w:name w:val="76DA3892F1C441D080E85F622487C996"/>
  </w:style>
  <w:style w:type="paragraph" w:customStyle="1" w:styleId="A5E2F734D069451FA165696DEB47A00F">
    <w:name w:val="A5E2F734D069451FA165696DEB47A00F"/>
  </w:style>
  <w:style w:type="paragraph" w:customStyle="1" w:styleId="0EE1EA15603A46618F474B9F0401E317">
    <w:name w:val="0EE1EA15603A46618F474B9F0401E317"/>
  </w:style>
  <w:style w:type="paragraph" w:customStyle="1" w:styleId="7EE0BAFB96EE436F96D71D2068BFB175">
    <w:name w:val="7EE0BAFB96EE436F96D71D2068BFB175"/>
  </w:style>
  <w:style w:type="paragraph" w:customStyle="1" w:styleId="A95E2AFD0AE64CB183FD9A14D7EB65FF">
    <w:name w:val="A95E2AFD0AE64CB183FD9A14D7EB65FF"/>
  </w:style>
  <w:style w:type="paragraph" w:customStyle="1" w:styleId="F3B27ADAE8B844E595B628697CC113C8">
    <w:name w:val="F3B27ADAE8B844E595B628697CC113C8"/>
  </w:style>
  <w:style w:type="paragraph" w:customStyle="1" w:styleId="B53E2E16824343AD8A1CEA4C327253EA">
    <w:name w:val="B53E2E16824343AD8A1CEA4C327253EA"/>
  </w:style>
  <w:style w:type="paragraph" w:customStyle="1" w:styleId="D43207BEDA01497B8829EF985B48669A">
    <w:name w:val="D43207BEDA01497B8829EF985B48669A"/>
  </w:style>
  <w:style w:type="paragraph" w:customStyle="1" w:styleId="30AFA3817ABB4CCDA87ABD0DBAAADA04">
    <w:name w:val="30AFA3817ABB4CCDA87ABD0DBAAADA04"/>
  </w:style>
  <w:style w:type="paragraph" w:customStyle="1" w:styleId="BFC914F0E9FA4362A2872F31BFCAE13C">
    <w:name w:val="BFC914F0E9FA4362A2872F31BFCAE13C"/>
  </w:style>
  <w:style w:type="paragraph" w:customStyle="1" w:styleId="0C7B00DEE474466B89E7140509CF8A87">
    <w:name w:val="0C7B00DEE474466B89E7140509CF8A87"/>
  </w:style>
  <w:style w:type="paragraph" w:customStyle="1" w:styleId="D40C191B12DD449CA72390B273689C15">
    <w:name w:val="D40C191B12DD449CA72390B273689C15"/>
    <w:rsid w:val="00055DC0"/>
  </w:style>
  <w:style w:type="paragraph" w:customStyle="1" w:styleId="A307A84BBC5F4061A23CD7F2B7E6C601">
    <w:name w:val="A307A84BBC5F4061A23CD7F2B7E6C601"/>
    <w:rsid w:val="00055DC0"/>
  </w:style>
  <w:style w:type="paragraph" w:customStyle="1" w:styleId="9E8C516D054B48E9B5B712B4252B85D1">
    <w:name w:val="9E8C516D054B48E9B5B712B4252B85D1"/>
    <w:rsid w:val="00055DC0"/>
  </w:style>
  <w:style w:type="paragraph" w:customStyle="1" w:styleId="A825C1DF9D9C44BD80BEA176B82DA5CF">
    <w:name w:val="A825C1DF9D9C44BD80BEA176B82DA5CF"/>
    <w:rsid w:val="002158A3"/>
  </w:style>
  <w:style w:type="paragraph" w:customStyle="1" w:styleId="F3B1F683DA614F449F02B41AE4EAF2A6">
    <w:name w:val="F3B1F683DA614F449F02B41AE4EAF2A6"/>
    <w:rsid w:val="002158A3"/>
  </w:style>
  <w:style w:type="paragraph" w:customStyle="1" w:styleId="0FFAE0BA63D84D60B9BF5C44AD7360A0">
    <w:name w:val="0FFAE0BA63D84D60B9BF5C44AD7360A0"/>
    <w:rsid w:val="002158A3"/>
  </w:style>
  <w:style w:type="paragraph" w:customStyle="1" w:styleId="54899082BD644B0F973AC256CDF241F7">
    <w:name w:val="54899082BD644B0F973AC256CDF241F7"/>
    <w:rsid w:val="002158A3"/>
  </w:style>
  <w:style w:type="paragraph" w:customStyle="1" w:styleId="34569A040141484997610F8BD4CC903E">
    <w:name w:val="34569A040141484997610F8BD4CC903E"/>
    <w:rsid w:val="002158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9CB4F8-792D-4AD0-B590-AADEB9CEAFA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EDC5BE45-5605-47A2-9919-98DF8928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initials resume.dotx</Template>
  <TotalTime>0</TotalTime>
  <Pages>3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2019-08-27T22:30:00Z</dcterms:created>
  <dcterms:modified xsi:type="dcterms:W3CDTF">2019-08-28T01:09:00Z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